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E653" w14:textId="77777777" w:rsidR="00B11116" w:rsidRPr="00300811" w:rsidRDefault="008F16C4" w:rsidP="004039B2">
      <w:pPr>
        <w:pStyle w:val="Essaycovertext"/>
        <w:outlineLvl w:val="0"/>
        <w:rPr>
          <w:rFonts w:ascii="Microsoft Sans Serif" w:hAnsi="Microsoft Sans Serif" w:cs="Microsoft Sans Serif"/>
          <w:b w:val="0"/>
          <w:bCs/>
          <w:sz w:val="22"/>
          <w:szCs w:val="22"/>
        </w:rPr>
      </w:pPr>
      <w:bookmarkStart w:id="0" w:name="_Hlk81017467"/>
      <w:bookmarkEnd w:id="0"/>
      <w:r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>Solent University</w:t>
      </w:r>
      <w:r w:rsidR="009B43A9"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 xml:space="preserve"> Southampton</w:t>
      </w:r>
    </w:p>
    <w:p w14:paraId="61A00373" w14:textId="3D0915D7" w:rsidR="008F16C4" w:rsidRPr="00300811" w:rsidRDefault="009B43A9" w:rsidP="004039B2">
      <w:pPr>
        <w:pStyle w:val="Essaycovertext"/>
        <w:outlineLvl w:val="0"/>
        <w:rPr>
          <w:rFonts w:ascii="Microsoft Sans Serif" w:hAnsi="Microsoft Sans Serif" w:cs="Microsoft Sans Serif"/>
          <w:b w:val="0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 xml:space="preserve">Faculty of </w:t>
      </w:r>
      <w:r w:rsidR="00C821D9"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>Computing</w:t>
      </w:r>
      <w:r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 xml:space="preserve">, </w:t>
      </w:r>
      <w:r w:rsidR="00FB19F2"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>Programming</w:t>
      </w:r>
      <w:r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 xml:space="preserve"> Technologies</w:t>
      </w:r>
    </w:p>
    <w:p w14:paraId="52B13203" w14:textId="77777777" w:rsidR="00D75FB6" w:rsidRPr="00300811" w:rsidRDefault="00D75FB6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72D871C2" w14:textId="77777777" w:rsidR="009422F9" w:rsidRPr="00300811" w:rsidRDefault="009422F9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7491030E" w14:textId="77777777" w:rsidR="009422F9" w:rsidRPr="00300811" w:rsidRDefault="009422F9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7A2F195B" w14:textId="77777777" w:rsidR="009422F9" w:rsidRPr="00300811" w:rsidRDefault="009422F9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7BECC033" w14:textId="77777777" w:rsidR="00D75FB6" w:rsidRPr="00300811" w:rsidRDefault="00D75FB6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44966661" w14:textId="77777777" w:rsidR="009422F9" w:rsidRPr="00300811" w:rsidRDefault="009422F9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58E268D6" w14:textId="77777777" w:rsidR="009422F9" w:rsidRPr="00300811" w:rsidRDefault="009422F9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00DCAC2B" w14:textId="77777777" w:rsidR="009422F9" w:rsidRPr="00300811" w:rsidRDefault="009422F9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2B6083D8" w14:textId="30AECE8F" w:rsidR="00653029" w:rsidRPr="00300811" w:rsidRDefault="00653029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3D371CAA" w14:textId="06538200" w:rsidR="00653029" w:rsidRPr="00300811" w:rsidRDefault="00653029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4182406D" w14:textId="061A93E5" w:rsidR="00D75FB6" w:rsidRPr="00300811" w:rsidRDefault="00300811" w:rsidP="004039B2">
      <w:pPr>
        <w:pStyle w:val="Essaycovertext"/>
        <w:jc w:val="center"/>
        <w:rPr>
          <w:rFonts w:ascii="Microsoft Sans Serif" w:hAnsi="Microsoft Sans Serif" w:cs="Microsoft Sans Serif"/>
          <w:b w:val="0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>Solar Record Management System</w:t>
      </w:r>
    </w:p>
    <w:p w14:paraId="0E5686FB" w14:textId="2885040E" w:rsidR="00411440" w:rsidRPr="00300811" w:rsidRDefault="00411440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11F961C2" w14:textId="27280CB2" w:rsidR="00411440" w:rsidRPr="00300811" w:rsidRDefault="00411440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467BCB80" w14:textId="163AC83E" w:rsidR="00411440" w:rsidRPr="00300811" w:rsidRDefault="00411440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6820A4B9" w14:textId="475C41DF" w:rsidR="00411440" w:rsidRPr="00300811" w:rsidRDefault="00411440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3957DABC" w14:textId="7A6F2626" w:rsidR="00411440" w:rsidRPr="00300811" w:rsidRDefault="00411440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1517876E" w14:textId="42B331BF" w:rsidR="00411440" w:rsidRPr="00300811" w:rsidRDefault="00411440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15108858" w14:textId="77777777" w:rsidR="00411440" w:rsidRPr="00300811" w:rsidRDefault="00411440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7A59BA66" w14:textId="77777777" w:rsidR="00D75FB6" w:rsidRPr="00300811" w:rsidRDefault="00D75FB6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5F50CE85" w14:textId="77777777" w:rsidR="00D75FB6" w:rsidRPr="00300811" w:rsidRDefault="00D75FB6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3A0F9AB6" w14:textId="77777777" w:rsidR="00D75FB6" w:rsidRPr="00300811" w:rsidRDefault="00D75FB6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03AEFC28" w14:textId="77777777" w:rsidR="00D75FB6" w:rsidRPr="00300811" w:rsidRDefault="00D75FB6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6B0C3B4F" w14:textId="77777777" w:rsidR="009422F9" w:rsidRPr="00300811" w:rsidRDefault="009422F9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4F4C290E" w14:textId="77777777" w:rsidR="009422F9" w:rsidRPr="00300811" w:rsidRDefault="009422F9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37CFD288" w14:textId="77777777" w:rsidR="009422F9" w:rsidRPr="00300811" w:rsidRDefault="009422F9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3ACC7A15" w14:textId="77777777" w:rsidR="009422F9" w:rsidRPr="00300811" w:rsidRDefault="009422F9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517446D4" w14:textId="77777777" w:rsidR="00D75FB6" w:rsidRPr="00300811" w:rsidRDefault="00D75FB6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</w:p>
    <w:p w14:paraId="74CE0CA1" w14:textId="2D0C7E66" w:rsidR="00D75FB6" w:rsidRPr="00300811" w:rsidRDefault="00160660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>Author</w:t>
      </w:r>
      <w:r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ab/>
      </w:r>
      <w:r w:rsidR="00D75FB6"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ab/>
        <w:t xml:space="preserve">: </w:t>
      </w:r>
      <w:r w:rsidR="00102070"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>10152420</w:t>
      </w:r>
    </w:p>
    <w:p w14:paraId="1FC75F9F" w14:textId="2A6F4546" w:rsidR="00D75FB6" w:rsidRPr="00300811" w:rsidRDefault="007D459A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  <w:r>
        <w:rPr>
          <w:rFonts w:ascii="Microsoft Sans Serif" w:hAnsi="Microsoft Sans Serif" w:cs="Microsoft Sans Serif"/>
          <w:b w:val="0"/>
          <w:bCs/>
          <w:sz w:val="22"/>
          <w:szCs w:val="22"/>
        </w:rPr>
        <w:t>Module</w:t>
      </w:r>
      <w:r w:rsidR="000D0310"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 xml:space="preserve"> title</w:t>
      </w:r>
      <w:r w:rsidR="006616EC"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ab/>
      </w:r>
      <w:r w:rsidR="00E136A3"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 xml:space="preserve">: </w:t>
      </w:r>
      <w:r w:rsidR="00054F16"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>Problem Solving Through Programming</w:t>
      </w:r>
    </w:p>
    <w:p w14:paraId="3EAC163A" w14:textId="30B6B4C2" w:rsidR="009B43A9" w:rsidRPr="00300811" w:rsidRDefault="009B43A9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 xml:space="preserve">Module </w:t>
      </w:r>
      <w:r w:rsidR="007D459A">
        <w:rPr>
          <w:rFonts w:ascii="Microsoft Sans Serif" w:hAnsi="Microsoft Sans Serif" w:cs="Microsoft Sans Serif"/>
          <w:b w:val="0"/>
          <w:bCs/>
          <w:sz w:val="22"/>
          <w:szCs w:val="22"/>
        </w:rPr>
        <w:t>Code</w:t>
      </w:r>
      <w:r w:rsidR="006616EC"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 xml:space="preserve">: </w:t>
      </w:r>
      <w:r w:rsidR="007D459A">
        <w:rPr>
          <w:rFonts w:ascii="Microsoft Sans Serif" w:hAnsi="Microsoft Sans Serif" w:cs="Microsoft Sans Serif"/>
          <w:b w:val="0"/>
          <w:bCs/>
          <w:sz w:val="22"/>
          <w:szCs w:val="22"/>
        </w:rPr>
        <w:t>QHO426</w:t>
      </w:r>
    </w:p>
    <w:p w14:paraId="6ADD8323" w14:textId="2BDED20E" w:rsidR="00B72B34" w:rsidRPr="00300811" w:rsidRDefault="004538FE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>T</w:t>
      </w:r>
      <w:r w:rsidR="00D75FB6"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>utor</w:t>
      </w:r>
      <w:r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>’s name</w:t>
      </w:r>
      <w:r w:rsidR="00D75FB6"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ab/>
        <w:t xml:space="preserve">: </w:t>
      </w:r>
      <w:r w:rsidR="000B4A62"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>Yaroslav Basha</w:t>
      </w:r>
    </w:p>
    <w:p w14:paraId="4EFCCE46" w14:textId="7FECFCE3" w:rsidR="006B65C3" w:rsidRPr="00300811" w:rsidRDefault="006B65C3" w:rsidP="004039B2">
      <w:pPr>
        <w:pStyle w:val="Essaycovertext"/>
        <w:rPr>
          <w:rFonts w:ascii="Microsoft Sans Serif" w:hAnsi="Microsoft Sans Serif" w:cs="Microsoft Sans Serif"/>
          <w:b w:val="0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>Word Count</w:t>
      </w:r>
      <w:r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ab/>
        <w:t>:</w:t>
      </w:r>
      <w:r w:rsidR="00E54B73"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>1</w:t>
      </w:r>
      <w:r w:rsidR="00130F0F"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>0</w:t>
      </w:r>
      <w:r w:rsidR="00EE1853">
        <w:rPr>
          <w:rFonts w:ascii="Microsoft Sans Serif" w:hAnsi="Microsoft Sans Serif" w:cs="Microsoft Sans Serif"/>
          <w:b w:val="0"/>
          <w:bCs/>
          <w:sz w:val="22"/>
          <w:szCs w:val="22"/>
        </w:rPr>
        <w:t>28</w:t>
      </w:r>
      <w:r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 xml:space="preserve"> words (+-10%)</w:t>
      </w:r>
    </w:p>
    <w:p w14:paraId="5382374F" w14:textId="77777777" w:rsidR="006B65C3" w:rsidRPr="00300811" w:rsidRDefault="006B65C3" w:rsidP="004039B2">
      <w:pPr>
        <w:pStyle w:val="EssayContentsHeading"/>
        <w:spacing w:after="200"/>
        <w:rPr>
          <w:rFonts w:ascii="Microsoft Sans Serif" w:hAnsi="Microsoft Sans Serif" w:cs="Microsoft Sans Serif"/>
          <w:b w:val="0"/>
          <w:bCs/>
          <w:sz w:val="22"/>
          <w:szCs w:val="22"/>
        </w:rPr>
        <w:sectPr w:rsidR="006B65C3" w:rsidRPr="00300811" w:rsidSect="001A6820">
          <w:footerReference w:type="even" r:id="rId7"/>
          <w:pgSz w:w="12240" w:h="20160" w:code="5"/>
          <w:pgMar w:top="1440" w:right="1800" w:bottom="1440" w:left="1800" w:header="708" w:footer="708" w:gutter="0"/>
          <w:pgNumType w:fmt="upperRoman" w:start="1"/>
          <w:cols w:space="708"/>
          <w:docGrid w:linePitch="360"/>
        </w:sectPr>
      </w:pPr>
    </w:p>
    <w:p w14:paraId="4590B069" w14:textId="77777777" w:rsidR="000911F1" w:rsidRPr="00300811" w:rsidRDefault="000911F1" w:rsidP="004039B2">
      <w:pPr>
        <w:pStyle w:val="EssayContentsHeading"/>
        <w:spacing w:after="200"/>
        <w:outlineLvl w:val="0"/>
        <w:rPr>
          <w:rFonts w:ascii="Microsoft Sans Serif" w:hAnsi="Microsoft Sans Serif" w:cs="Microsoft Sans Serif"/>
          <w:b w:val="0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lastRenderedPageBreak/>
        <w:t>Contents</w:t>
      </w:r>
    </w:p>
    <w:p w14:paraId="5ACC7666" w14:textId="26AC088E" w:rsidR="000911F1" w:rsidRPr="00300811" w:rsidRDefault="000911F1" w:rsidP="004039B2">
      <w:pPr>
        <w:pStyle w:val="EssayContentsDescription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Description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FF38E0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>page number</w:t>
      </w:r>
    </w:p>
    <w:p w14:paraId="70E7011E" w14:textId="77777777" w:rsidR="00860353" w:rsidRPr="00300811" w:rsidRDefault="00860353" w:rsidP="004039B2">
      <w:pPr>
        <w:pStyle w:val="EssayContentsText"/>
        <w:numPr>
          <w:ilvl w:val="0"/>
          <w:numId w:val="0"/>
        </w:numPr>
        <w:spacing w:after="200"/>
        <w:ind w:left="1440"/>
        <w:outlineLvl w:val="0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List of Illustrations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</w:p>
    <w:p w14:paraId="758B8F6B" w14:textId="15576A9A" w:rsidR="000911F1" w:rsidRPr="00300811" w:rsidRDefault="000911F1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Introduction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FF38E0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B67060">
        <w:rPr>
          <w:rFonts w:ascii="Microsoft Sans Serif" w:hAnsi="Microsoft Sans Serif" w:cs="Microsoft Sans Serif"/>
          <w:bCs/>
          <w:sz w:val="22"/>
          <w:szCs w:val="22"/>
        </w:rPr>
        <w:t>1</w:t>
      </w:r>
    </w:p>
    <w:p w14:paraId="47911CA7" w14:textId="29C68C2C" w:rsidR="000911F1" w:rsidRPr="00300811" w:rsidRDefault="00D241A9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Methodology</w:t>
      </w:r>
      <w:r w:rsidR="000911F1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FF38E0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0911F1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0911F1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0911F1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0911F1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B67060">
        <w:rPr>
          <w:rFonts w:ascii="Microsoft Sans Serif" w:hAnsi="Microsoft Sans Serif" w:cs="Microsoft Sans Serif"/>
          <w:bCs/>
          <w:sz w:val="22"/>
          <w:szCs w:val="22"/>
        </w:rPr>
        <w:t>1</w:t>
      </w:r>
    </w:p>
    <w:p w14:paraId="60ABCED7" w14:textId="5E56610F" w:rsidR="00AF3A46" w:rsidRPr="00300811" w:rsidRDefault="00D241A9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Results</w:t>
      </w:r>
      <w:r w:rsidR="00E3764C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&amp; </w:t>
      </w:r>
      <w:r w:rsidR="00AF3A46" w:rsidRPr="00300811">
        <w:rPr>
          <w:rFonts w:ascii="Microsoft Sans Serif" w:hAnsi="Microsoft Sans Serif" w:cs="Microsoft Sans Serif"/>
          <w:bCs/>
          <w:sz w:val="22"/>
          <w:szCs w:val="22"/>
        </w:rPr>
        <w:t>Discussion</w:t>
      </w:r>
      <w:r w:rsidR="00AF3A46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AF3A46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AF3A46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AF3A46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B67060">
        <w:rPr>
          <w:rFonts w:ascii="Microsoft Sans Serif" w:hAnsi="Microsoft Sans Serif" w:cs="Microsoft Sans Serif"/>
          <w:bCs/>
          <w:sz w:val="22"/>
          <w:szCs w:val="22"/>
        </w:rPr>
        <w:tab/>
      </w:r>
      <w:r w:rsidR="00B53559">
        <w:rPr>
          <w:rFonts w:ascii="Microsoft Sans Serif" w:hAnsi="Microsoft Sans Serif" w:cs="Microsoft Sans Serif"/>
          <w:bCs/>
          <w:sz w:val="22"/>
          <w:szCs w:val="22"/>
        </w:rPr>
        <w:t>1</w:t>
      </w:r>
    </w:p>
    <w:p w14:paraId="3A2AF894" w14:textId="3C710B48" w:rsidR="00D241A9" w:rsidRPr="00300811" w:rsidRDefault="000911F1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Conclusion</w:t>
      </w:r>
      <w:r w:rsidR="00D241A9" w:rsidRPr="00300811">
        <w:rPr>
          <w:rFonts w:ascii="Microsoft Sans Serif" w:hAnsi="Microsoft Sans Serif" w:cs="Microsoft Sans Serif"/>
          <w:bCs/>
          <w:sz w:val="22"/>
          <w:szCs w:val="22"/>
        </w:rPr>
        <w:t>s</w:t>
      </w:r>
      <w:r w:rsidR="009B43A9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B619C8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9B43A9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D241A9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D241A9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D241A9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3A4F17">
        <w:rPr>
          <w:rFonts w:ascii="Microsoft Sans Serif" w:hAnsi="Microsoft Sans Serif" w:cs="Microsoft Sans Serif"/>
          <w:bCs/>
          <w:sz w:val="22"/>
          <w:szCs w:val="22"/>
        </w:rPr>
        <w:t>9</w:t>
      </w:r>
    </w:p>
    <w:p w14:paraId="4B30F12B" w14:textId="07204318" w:rsidR="000911F1" w:rsidRPr="00300811" w:rsidRDefault="00460E7A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Reference list</w:t>
      </w:r>
      <w:r w:rsidR="00B619C8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9B43A9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9B43A9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9B43A9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9B43A9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B53559">
        <w:rPr>
          <w:rFonts w:ascii="Microsoft Sans Serif" w:hAnsi="Microsoft Sans Serif" w:cs="Microsoft Sans Serif"/>
          <w:bCs/>
          <w:sz w:val="22"/>
          <w:szCs w:val="22"/>
        </w:rPr>
        <w:tab/>
      </w:r>
      <w:r w:rsidR="003A4F17">
        <w:rPr>
          <w:rFonts w:ascii="Microsoft Sans Serif" w:hAnsi="Microsoft Sans Serif" w:cs="Microsoft Sans Serif"/>
          <w:bCs/>
          <w:sz w:val="22"/>
          <w:szCs w:val="22"/>
        </w:rPr>
        <w:t>10</w:t>
      </w:r>
    </w:p>
    <w:p w14:paraId="2FA0D730" w14:textId="77777777" w:rsidR="000911F1" w:rsidRPr="00300811" w:rsidRDefault="000911F1" w:rsidP="004039B2">
      <w:pPr>
        <w:pStyle w:val="EssayContentsHeading"/>
        <w:spacing w:after="200"/>
        <w:outlineLvl w:val="0"/>
        <w:rPr>
          <w:rFonts w:ascii="Microsoft Sans Serif" w:hAnsi="Microsoft Sans Serif" w:cs="Microsoft Sans Serif"/>
          <w:b w:val="0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lastRenderedPageBreak/>
        <w:t xml:space="preserve">List of </w:t>
      </w:r>
      <w:r w:rsidR="009B43A9" w:rsidRPr="00300811">
        <w:rPr>
          <w:rFonts w:ascii="Microsoft Sans Serif" w:hAnsi="Microsoft Sans Serif" w:cs="Microsoft Sans Serif"/>
          <w:b w:val="0"/>
          <w:bCs/>
          <w:sz w:val="22"/>
          <w:szCs w:val="22"/>
        </w:rPr>
        <w:t>Figures</w:t>
      </w:r>
    </w:p>
    <w:p w14:paraId="486C1ABD" w14:textId="77777777" w:rsidR="000911F1" w:rsidRPr="00300811" w:rsidRDefault="000911F1" w:rsidP="004039B2">
      <w:pPr>
        <w:pStyle w:val="EssayContentsDescription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Description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  <w:t>page number</w:t>
      </w:r>
    </w:p>
    <w:p w14:paraId="764A9761" w14:textId="1EB4A213" w:rsidR="000911F1" w:rsidRPr="00300811" w:rsidRDefault="00151001" w:rsidP="004039B2">
      <w:pPr>
        <w:pStyle w:val="EssayContentsText"/>
        <w:numPr>
          <w:ilvl w:val="0"/>
          <w:numId w:val="8"/>
        </w:numPr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F</w:t>
      </w:r>
      <w:r w:rsidR="000911F1" w:rsidRPr="00300811">
        <w:rPr>
          <w:rFonts w:ascii="Microsoft Sans Serif" w:hAnsi="Microsoft Sans Serif" w:cs="Microsoft Sans Serif"/>
          <w:bCs/>
          <w:sz w:val="22"/>
          <w:szCs w:val="22"/>
        </w:rPr>
        <w:t>irst illustration</w:t>
      </w:r>
      <w:r w:rsidR="000911F1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0911F1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0911F1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13058D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D375CE">
        <w:rPr>
          <w:rFonts w:ascii="Microsoft Sans Serif" w:hAnsi="Microsoft Sans Serif" w:cs="Microsoft Sans Serif"/>
          <w:bCs/>
          <w:sz w:val="22"/>
          <w:szCs w:val="22"/>
        </w:rPr>
        <w:t>2</w:t>
      </w:r>
    </w:p>
    <w:p w14:paraId="269E5276" w14:textId="1569383B" w:rsidR="000911F1" w:rsidRPr="00300811" w:rsidRDefault="00DE612A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S</w:t>
      </w:r>
      <w:r w:rsidR="000911F1" w:rsidRPr="00300811">
        <w:rPr>
          <w:rFonts w:ascii="Microsoft Sans Serif" w:hAnsi="Microsoft Sans Serif" w:cs="Microsoft Sans Serif"/>
          <w:bCs/>
          <w:sz w:val="22"/>
          <w:szCs w:val="22"/>
        </w:rPr>
        <w:t>econd illustration</w:t>
      </w:r>
      <w:r w:rsidR="000911F1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0911F1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0911F1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13058D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D375CE">
        <w:rPr>
          <w:rFonts w:ascii="Microsoft Sans Serif" w:hAnsi="Microsoft Sans Serif" w:cs="Microsoft Sans Serif"/>
          <w:bCs/>
          <w:sz w:val="22"/>
          <w:szCs w:val="22"/>
        </w:rPr>
        <w:t>3</w:t>
      </w:r>
    </w:p>
    <w:p w14:paraId="22CE33D6" w14:textId="6B346DA6" w:rsidR="000911F1" w:rsidRPr="00300811" w:rsidRDefault="00DE612A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T</w:t>
      </w:r>
      <w:r w:rsidR="000911F1" w:rsidRPr="00300811">
        <w:rPr>
          <w:rFonts w:ascii="Microsoft Sans Serif" w:hAnsi="Microsoft Sans Serif" w:cs="Microsoft Sans Serif"/>
          <w:bCs/>
          <w:sz w:val="22"/>
          <w:szCs w:val="22"/>
        </w:rPr>
        <w:t>hird illustration</w:t>
      </w:r>
      <w:r w:rsidR="000911F1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0911F1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0911F1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13058D"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D375CE">
        <w:rPr>
          <w:rFonts w:ascii="Microsoft Sans Serif" w:hAnsi="Microsoft Sans Serif" w:cs="Microsoft Sans Serif"/>
          <w:bCs/>
          <w:sz w:val="22"/>
          <w:szCs w:val="22"/>
        </w:rPr>
        <w:t>3</w:t>
      </w:r>
    </w:p>
    <w:p w14:paraId="37321D26" w14:textId="4991BB46" w:rsidR="0013058D" w:rsidRPr="00300811" w:rsidRDefault="008B5657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Fourth illustration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D375CE">
        <w:rPr>
          <w:rFonts w:ascii="Microsoft Sans Serif" w:hAnsi="Microsoft Sans Serif" w:cs="Microsoft Sans Serif"/>
          <w:bCs/>
          <w:sz w:val="22"/>
          <w:szCs w:val="22"/>
        </w:rPr>
        <w:t>4</w:t>
      </w:r>
    </w:p>
    <w:p w14:paraId="126E078A" w14:textId="4B94589B" w:rsidR="008B5657" w:rsidRPr="00300811" w:rsidRDefault="008B5657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F</w:t>
      </w:r>
      <w:r w:rsidR="008A0257" w:rsidRPr="00300811">
        <w:rPr>
          <w:rFonts w:ascii="Microsoft Sans Serif" w:hAnsi="Microsoft Sans Serif" w:cs="Microsoft Sans Serif"/>
          <w:bCs/>
          <w:sz w:val="22"/>
          <w:szCs w:val="22"/>
        </w:rPr>
        <w:t>ifth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="003C6E1F" w:rsidRPr="00300811">
        <w:rPr>
          <w:rFonts w:ascii="Microsoft Sans Serif" w:hAnsi="Microsoft Sans Serif" w:cs="Microsoft Sans Serif"/>
          <w:bCs/>
          <w:sz w:val="22"/>
          <w:szCs w:val="22"/>
        </w:rPr>
        <w:t>illustration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D375CE">
        <w:rPr>
          <w:rFonts w:ascii="Microsoft Sans Serif" w:hAnsi="Microsoft Sans Serif" w:cs="Microsoft Sans Serif"/>
          <w:bCs/>
          <w:sz w:val="22"/>
          <w:szCs w:val="22"/>
        </w:rPr>
        <w:t>4</w:t>
      </w:r>
    </w:p>
    <w:p w14:paraId="4D72488C" w14:textId="565D6210" w:rsidR="008B5657" w:rsidRPr="00300811" w:rsidRDefault="003C6E1F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Six</w:t>
      </w:r>
      <w:r w:rsidR="008A0257" w:rsidRPr="00300811">
        <w:rPr>
          <w:rFonts w:ascii="Microsoft Sans Serif" w:hAnsi="Microsoft Sans Serif" w:cs="Microsoft Sans Serif"/>
          <w:bCs/>
          <w:sz w:val="22"/>
          <w:szCs w:val="22"/>
        </w:rPr>
        <w:t>th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illustration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D375CE">
        <w:rPr>
          <w:rFonts w:ascii="Microsoft Sans Serif" w:hAnsi="Microsoft Sans Serif" w:cs="Microsoft Sans Serif"/>
          <w:bCs/>
          <w:sz w:val="22"/>
          <w:szCs w:val="22"/>
        </w:rPr>
        <w:t>4</w:t>
      </w:r>
    </w:p>
    <w:p w14:paraId="2B6F77F2" w14:textId="127EE44A" w:rsidR="003C6E1F" w:rsidRPr="00300811" w:rsidRDefault="008E0FCE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Seven</w:t>
      </w:r>
      <w:r w:rsidR="008A0257" w:rsidRPr="00300811">
        <w:rPr>
          <w:rFonts w:ascii="Microsoft Sans Serif" w:hAnsi="Microsoft Sans Serif" w:cs="Microsoft Sans Serif"/>
          <w:bCs/>
          <w:sz w:val="22"/>
          <w:szCs w:val="22"/>
        </w:rPr>
        <w:t>th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illustration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D375CE">
        <w:rPr>
          <w:rFonts w:ascii="Microsoft Sans Serif" w:hAnsi="Microsoft Sans Serif" w:cs="Microsoft Sans Serif"/>
          <w:bCs/>
          <w:sz w:val="22"/>
          <w:szCs w:val="22"/>
        </w:rPr>
        <w:t>4</w:t>
      </w:r>
    </w:p>
    <w:p w14:paraId="41327818" w14:textId="4D61E20E" w:rsidR="008E0FCE" w:rsidRPr="00300811" w:rsidRDefault="008E0FCE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Eight</w:t>
      </w:r>
      <w:r w:rsidR="008A0257" w:rsidRPr="00300811">
        <w:rPr>
          <w:rFonts w:ascii="Microsoft Sans Serif" w:hAnsi="Microsoft Sans Serif" w:cs="Microsoft Sans Serif"/>
          <w:bCs/>
          <w:sz w:val="22"/>
          <w:szCs w:val="22"/>
        </w:rPr>
        <w:t>h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illustration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D375CE">
        <w:rPr>
          <w:rFonts w:ascii="Microsoft Sans Serif" w:hAnsi="Microsoft Sans Serif" w:cs="Microsoft Sans Serif"/>
          <w:bCs/>
          <w:sz w:val="22"/>
          <w:szCs w:val="22"/>
        </w:rPr>
        <w:t>4</w:t>
      </w:r>
    </w:p>
    <w:p w14:paraId="0C474C74" w14:textId="24F14318" w:rsidR="008E0FCE" w:rsidRDefault="008E0FCE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Nine</w:t>
      </w:r>
      <w:r w:rsidR="008A0257" w:rsidRPr="00300811">
        <w:rPr>
          <w:rFonts w:ascii="Microsoft Sans Serif" w:hAnsi="Microsoft Sans Serif" w:cs="Microsoft Sans Serif"/>
          <w:bCs/>
          <w:sz w:val="22"/>
          <w:szCs w:val="22"/>
        </w:rPr>
        <w:t>th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illustration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ab/>
      </w:r>
      <w:r w:rsidR="00AF5543">
        <w:rPr>
          <w:rFonts w:ascii="Microsoft Sans Serif" w:hAnsi="Microsoft Sans Serif" w:cs="Microsoft Sans Serif"/>
          <w:bCs/>
          <w:sz w:val="22"/>
          <w:szCs w:val="22"/>
        </w:rPr>
        <w:t>5</w:t>
      </w:r>
    </w:p>
    <w:p w14:paraId="1E2B09FF" w14:textId="3420ED2C" w:rsidR="00AF5543" w:rsidRDefault="0038116A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bCs/>
          <w:sz w:val="22"/>
          <w:szCs w:val="22"/>
        </w:rPr>
        <w:t xml:space="preserve">Tenth </w:t>
      </w:r>
      <w:r w:rsidR="00800442" w:rsidRPr="00300811">
        <w:rPr>
          <w:rFonts w:ascii="Microsoft Sans Serif" w:hAnsi="Microsoft Sans Serif" w:cs="Microsoft Sans Serif"/>
          <w:bCs/>
          <w:sz w:val="22"/>
          <w:szCs w:val="22"/>
        </w:rPr>
        <w:t>illustration</w:t>
      </w:r>
      <w:r w:rsidR="00AF5543">
        <w:rPr>
          <w:rFonts w:ascii="Microsoft Sans Serif" w:hAnsi="Microsoft Sans Serif" w:cs="Microsoft Sans Serif"/>
          <w:bCs/>
          <w:sz w:val="22"/>
          <w:szCs w:val="22"/>
        </w:rPr>
        <w:tab/>
      </w:r>
      <w:r w:rsidR="00AF5543">
        <w:rPr>
          <w:rFonts w:ascii="Microsoft Sans Serif" w:hAnsi="Microsoft Sans Serif" w:cs="Microsoft Sans Serif"/>
          <w:bCs/>
          <w:sz w:val="22"/>
          <w:szCs w:val="22"/>
        </w:rPr>
        <w:tab/>
      </w:r>
      <w:r w:rsidR="00AF5543">
        <w:rPr>
          <w:rFonts w:ascii="Microsoft Sans Serif" w:hAnsi="Microsoft Sans Serif" w:cs="Microsoft Sans Serif"/>
          <w:bCs/>
          <w:sz w:val="22"/>
          <w:szCs w:val="22"/>
        </w:rPr>
        <w:tab/>
      </w:r>
      <w:r w:rsidR="00AF5543">
        <w:rPr>
          <w:rFonts w:ascii="Microsoft Sans Serif" w:hAnsi="Microsoft Sans Serif" w:cs="Microsoft Sans Serif"/>
          <w:bCs/>
          <w:sz w:val="22"/>
          <w:szCs w:val="22"/>
        </w:rPr>
        <w:tab/>
        <w:t>5</w:t>
      </w:r>
    </w:p>
    <w:p w14:paraId="13D27D71" w14:textId="3EF44DCF" w:rsidR="0038116A" w:rsidRDefault="00AF5543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bCs/>
          <w:sz w:val="22"/>
          <w:szCs w:val="22"/>
        </w:rPr>
        <w:t xml:space="preserve">Eleventh 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>illustration</w:t>
      </w:r>
      <w:r w:rsidR="0059066B">
        <w:rPr>
          <w:rFonts w:ascii="Microsoft Sans Serif" w:hAnsi="Microsoft Sans Serif" w:cs="Microsoft Sans Serif"/>
          <w:bCs/>
          <w:sz w:val="22"/>
          <w:szCs w:val="22"/>
        </w:rPr>
        <w:tab/>
      </w:r>
      <w:r w:rsidR="0059066B">
        <w:rPr>
          <w:rFonts w:ascii="Microsoft Sans Serif" w:hAnsi="Microsoft Sans Serif" w:cs="Microsoft Sans Serif"/>
          <w:bCs/>
          <w:sz w:val="22"/>
          <w:szCs w:val="22"/>
        </w:rPr>
        <w:tab/>
      </w:r>
      <w:r w:rsidR="0059066B">
        <w:rPr>
          <w:rFonts w:ascii="Microsoft Sans Serif" w:hAnsi="Microsoft Sans Serif" w:cs="Microsoft Sans Serif"/>
          <w:bCs/>
          <w:sz w:val="22"/>
          <w:szCs w:val="22"/>
        </w:rPr>
        <w:tab/>
      </w:r>
      <w:r w:rsidR="0059066B">
        <w:rPr>
          <w:rFonts w:ascii="Microsoft Sans Serif" w:hAnsi="Microsoft Sans Serif" w:cs="Microsoft Sans Serif"/>
          <w:bCs/>
          <w:sz w:val="22"/>
          <w:szCs w:val="22"/>
        </w:rPr>
        <w:tab/>
        <w:t>5</w:t>
      </w:r>
    </w:p>
    <w:p w14:paraId="3D59CD06" w14:textId="50660C3E" w:rsidR="0059066B" w:rsidRDefault="0059066B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bCs/>
          <w:sz w:val="22"/>
          <w:szCs w:val="22"/>
        </w:rPr>
        <w:t>Tw</w:t>
      </w:r>
      <w:r w:rsidR="003D6589">
        <w:rPr>
          <w:rFonts w:ascii="Microsoft Sans Serif" w:hAnsi="Microsoft Sans Serif" w:cs="Microsoft Sans Serif"/>
          <w:bCs/>
          <w:sz w:val="22"/>
          <w:szCs w:val="22"/>
        </w:rPr>
        <w:t xml:space="preserve">elfth </w:t>
      </w:r>
      <w:r w:rsidR="003D6589" w:rsidRPr="00300811">
        <w:rPr>
          <w:rFonts w:ascii="Microsoft Sans Serif" w:hAnsi="Microsoft Sans Serif" w:cs="Microsoft Sans Serif"/>
          <w:bCs/>
          <w:sz w:val="22"/>
          <w:szCs w:val="22"/>
        </w:rPr>
        <w:t>illustration</w:t>
      </w:r>
      <w:r w:rsidR="003D6589">
        <w:rPr>
          <w:rFonts w:ascii="Microsoft Sans Serif" w:hAnsi="Microsoft Sans Serif" w:cs="Microsoft Sans Serif"/>
          <w:bCs/>
          <w:sz w:val="22"/>
          <w:szCs w:val="22"/>
        </w:rPr>
        <w:tab/>
      </w:r>
      <w:r w:rsidR="003D6589">
        <w:rPr>
          <w:rFonts w:ascii="Microsoft Sans Serif" w:hAnsi="Microsoft Sans Serif" w:cs="Microsoft Sans Serif"/>
          <w:bCs/>
          <w:sz w:val="22"/>
          <w:szCs w:val="22"/>
        </w:rPr>
        <w:tab/>
      </w:r>
      <w:r w:rsidR="002734CA">
        <w:rPr>
          <w:rFonts w:ascii="Microsoft Sans Serif" w:hAnsi="Microsoft Sans Serif" w:cs="Microsoft Sans Serif"/>
          <w:bCs/>
          <w:sz w:val="22"/>
          <w:szCs w:val="22"/>
        </w:rPr>
        <w:tab/>
      </w:r>
      <w:r w:rsidR="002734CA">
        <w:rPr>
          <w:rFonts w:ascii="Microsoft Sans Serif" w:hAnsi="Microsoft Sans Serif" w:cs="Microsoft Sans Serif"/>
          <w:bCs/>
          <w:sz w:val="22"/>
          <w:szCs w:val="22"/>
        </w:rPr>
        <w:tab/>
        <w:t>6</w:t>
      </w:r>
    </w:p>
    <w:p w14:paraId="75F08E12" w14:textId="272E73EC" w:rsidR="00D75C3D" w:rsidRDefault="00D75C3D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bCs/>
          <w:sz w:val="22"/>
          <w:szCs w:val="22"/>
        </w:rPr>
        <w:t xml:space="preserve">Thirteenth 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>illustration</w:t>
      </w:r>
      <w:r>
        <w:rPr>
          <w:rFonts w:ascii="Microsoft Sans Serif" w:hAnsi="Microsoft Sans Serif" w:cs="Microsoft Sans Serif"/>
          <w:bCs/>
          <w:sz w:val="22"/>
          <w:szCs w:val="22"/>
        </w:rPr>
        <w:tab/>
      </w:r>
      <w:r>
        <w:rPr>
          <w:rFonts w:ascii="Microsoft Sans Serif" w:hAnsi="Microsoft Sans Serif" w:cs="Microsoft Sans Serif"/>
          <w:bCs/>
          <w:sz w:val="22"/>
          <w:szCs w:val="22"/>
        </w:rPr>
        <w:tab/>
      </w:r>
      <w:r>
        <w:rPr>
          <w:rFonts w:ascii="Microsoft Sans Serif" w:hAnsi="Microsoft Sans Serif" w:cs="Microsoft Sans Serif"/>
          <w:bCs/>
          <w:sz w:val="22"/>
          <w:szCs w:val="22"/>
        </w:rPr>
        <w:tab/>
      </w:r>
      <w:r>
        <w:rPr>
          <w:rFonts w:ascii="Microsoft Sans Serif" w:hAnsi="Microsoft Sans Serif" w:cs="Microsoft Sans Serif"/>
          <w:bCs/>
          <w:sz w:val="22"/>
          <w:szCs w:val="22"/>
        </w:rPr>
        <w:tab/>
        <w:t>6</w:t>
      </w:r>
    </w:p>
    <w:p w14:paraId="3C21F8CE" w14:textId="601F4E55" w:rsidR="00D75C3D" w:rsidRDefault="00D75C3D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bCs/>
          <w:sz w:val="22"/>
          <w:szCs w:val="22"/>
        </w:rPr>
        <w:t xml:space="preserve">Fourteenth 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>illustration</w:t>
      </w:r>
      <w:r>
        <w:rPr>
          <w:rFonts w:ascii="Microsoft Sans Serif" w:hAnsi="Microsoft Sans Serif" w:cs="Microsoft Sans Serif"/>
          <w:bCs/>
          <w:sz w:val="22"/>
          <w:szCs w:val="22"/>
        </w:rPr>
        <w:tab/>
      </w:r>
      <w:r>
        <w:rPr>
          <w:rFonts w:ascii="Microsoft Sans Serif" w:hAnsi="Microsoft Sans Serif" w:cs="Microsoft Sans Serif"/>
          <w:bCs/>
          <w:sz w:val="22"/>
          <w:szCs w:val="22"/>
        </w:rPr>
        <w:tab/>
      </w:r>
      <w:r>
        <w:rPr>
          <w:rFonts w:ascii="Microsoft Sans Serif" w:hAnsi="Microsoft Sans Serif" w:cs="Microsoft Sans Serif"/>
          <w:bCs/>
          <w:sz w:val="22"/>
          <w:szCs w:val="22"/>
        </w:rPr>
        <w:tab/>
      </w:r>
      <w:r>
        <w:rPr>
          <w:rFonts w:ascii="Microsoft Sans Serif" w:hAnsi="Microsoft Sans Serif" w:cs="Microsoft Sans Serif"/>
          <w:bCs/>
          <w:sz w:val="22"/>
          <w:szCs w:val="22"/>
        </w:rPr>
        <w:tab/>
        <w:t>7</w:t>
      </w:r>
    </w:p>
    <w:p w14:paraId="2C0D0D77" w14:textId="048DFAEF" w:rsidR="00D75C3D" w:rsidRDefault="004C3C99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bCs/>
          <w:sz w:val="22"/>
          <w:szCs w:val="22"/>
        </w:rPr>
        <w:t xml:space="preserve">Fifteenth 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>illustration</w:t>
      </w:r>
      <w:r>
        <w:rPr>
          <w:rFonts w:ascii="Microsoft Sans Serif" w:hAnsi="Microsoft Sans Serif" w:cs="Microsoft Sans Serif"/>
          <w:bCs/>
          <w:sz w:val="22"/>
          <w:szCs w:val="22"/>
        </w:rPr>
        <w:tab/>
      </w:r>
      <w:r>
        <w:rPr>
          <w:rFonts w:ascii="Microsoft Sans Serif" w:hAnsi="Microsoft Sans Serif" w:cs="Microsoft Sans Serif"/>
          <w:bCs/>
          <w:sz w:val="22"/>
          <w:szCs w:val="22"/>
        </w:rPr>
        <w:tab/>
      </w:r>
      <w:r>
        <w:rPr>
          <w:rFonts w:ascii="Microsoft Sans Serif" w:hAnsi="Microsoft Sans Serif" w:cs="Microsoft Sans Serif"/>
          <w:bCs/>
          <w:sz w:val="22"/>
          <w:szCs w:val="22"/>
        </w:rPr>
        <w:tab/>
      </w:r>
      <w:r>
        <w:rPr>
          <w:rFonts w:ascii="Microsoft Sans Serif" w:hAnsi="Microsoft Sans Serif" w:cs="Microsoft Sans Serif"/>
          <w:bCs/>
          <w:sz w:val="22"/>
          <w:szCs w:val="22"/>
        </w:rPr>
        <w:tab/>
      </w:r>
      <w:r w:rsidR="00001510">
        <w:rPr>
          <w:rFonts w:ascii="Microsoft Sans Serif" w:hAnsi="Microsoft Sans Serif" w:cs="Microsoft Sans Serif"/>
          <w:bCs/>
          <w:sz w:val="22"/>
          <w:szCs w:val="22"/>
        </w:rPr>
        <w:t>8</w:t>
      </w:r>
    </w:p>
    <w:p w14:paraId="38347BE0" w14:textId="1919A822" w:rsidR="004C3C99" w:rsidRDefault="004C3C99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bCs/>
          <w:sz w:val="22"/>
          <w:szCs w:val="22"/>
        </w:rPr>
        <w:t xml:space="preserve">Sixteenth 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>illustration</w:t>
      </w:r>
      <w:r>
        <w:rPr>
          <w:rFonts w:ascii="Microsoft Sans Serif" w:hAnsi="Microsoft Sans Serif" w:cs="Microsoft Sans Serif"/>
          <w:bCs/>
          <w:sz w:val="22"/>
          <w:szCs w:val="22"/>
        </w:rPr>
        <w:tab/>
      </w:r>
      <w:r>
        <w:rPr>
          <w:rFonts w:ascii="Microsoft Sans Serif" w:hAnsi="Microsoft Sans Serif" w:cs="Microsoft Sans Serif"/>
          <w:bCs/>
          <w:sz w:val="22"/>
          <w:szCs w:val="22"/>
        </w:rPr>
        <w:tab/>
      </w:r>
      <w:r>
        <w:rPr>
          <w:rFonts w:ascii="Microsoft Sans Serif" w:hAnsi="Microsoft Sans Serif" w:cs="Microsoft Sans Serif"/>
          <w:bCs/>
          <w:sz w:val="22"/>
          <w:szCs w:val="22"/>
        </w:rPr>
        <w:tab/>
      </w:r>
      <w:r>
        <w:rPr>
          <w:rFonts w:ascii="Microsoft Sans Serif" w:hAnsi="Microsoft Sans Serif" w:cs="Microsoft Sans Serif"/>
          <w:bCs/>
          <w:sz w:val="22"/>
          <w:szCs w:val="22"/>
        </w:rPr>
        <w:tab/>
      </w:r>
      <w:r w:rsidR="00001510">
        <w:rPr>
          <w:rFonts w:ascii="Microsoft Sans Serif" w:hAnsi="Microsoft Sans Serif" w:cs="Microsoft Sans Serif"/>
          <w:bCs/>
          <w:sz w:val="22"/>
          <w:szCs w:val="22"/>
        </w:rPr>
        <w:t>9</w:t>
      </w:r>
    </w:p>
    <w:p w14:paraId="32590827" w14:textId="130EFC66" w:rsidR="00965209" w:rsidRPr="00300811" w:rsidRDefault="00965209" w:rsidP="004039B2">
      <w:pPr>
        <w:pStyle w:val="EssayContents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bCs/>
          <w:sz w:val="22"/>
          <w:szCs w:val="22"/>
        </w:rPr>
        <w:t xml:space="preserve">Seventeenth 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>illustration</w:t>
      </w:r>
      <w:r>
        <w:rPr>
          <w:rFonts w:ascii="Microsoft Sans Serif" w:hAnsi="Microsoft Sans Serif" w:cs="Microsoft Sans Serif"/>
          <w:bCs/>
          <w:sz w:val="22"/>
          <w:szCs w:val="22"/>
        </w:rPr>
        <w:tab/>
      </w:r>
      <w:r>
        <w:rPr>
          <w:rFonts w:ascii="Microsoft Sans Serif" w:hAnsi="Microsoft Sans Serif" w:cs="Microsoft Sans Serif"/>
          <w:bCs/>
          <w:sz w:val="22"/>
          <w:szCs w:val="22"/>
        </w:rPr>
        <w:tab/>
      </w:r>
      <w:r>
        <w:rPr>
          <w:rFonts w:ascii="Microsoft Sans Serif" w:hAnsi="Microsoft Sans Serif" w:cs="Microsoft Sans Serif"/>
          <w:bCs/>
          <w:sz w:val="22"/>
          <w:szCs w:val="22"/>
        </w:rPr>
        <w:tab/>
      </w:r>
      <w:r w:rsidR="00001510">
        <w:rPr>
          <w:rFonts w:ascii="Microsoft Sans Serif" w:hAnsi="Microsoft Sans Serif" w:cs="Microsoft Sans Serif"/>
          <w:bCs/>
          <w:sz w:val="22"/>
          <w:szCs w:val="22"/>
        </w:rPr>
        <w:t>9</w:t>
      </w:r>
    </w:p>
    <w:p w14:paraId="5BA770B5" w14:textId="77777777" w:rsidR="00FA7C32" w:rsidRPr="00300811" w:rsidRDefault="00FA7C32" w:rsidP="004039B2">
      <w:pPr>
        <w:pStyle w:val="Essayparagraphtext"/>
        <w:spacing w:after="200"/>
        <w:rPr>
          <w:rFonts w:ascii="Microsoft Sans Serif" w:hAnsi="Microsoft Sans Serif" w:cs="Microsoft Sans Serif"/>
          <w:bCs/>
          <w:sz w:val="22"/>
          <w:szCs w:val="22"/>
        </w:rPr>
      </w:pPr>
    </w:p>
    <w:p w14:paraId="419BB309" w14:textId="77777777" w:rsidR="0013622C" w:rsidRPr="00300811" w:rsidRDefault="0013622C" w:rsidP="004039B2">
      <w:pPr>
        <w:pStyle w:val="Essaysectionheadings"/>
        <w:pageBreakBefore/>
        <w:spacing w:after="200"/>
        <w:rPr>
          <w:rFonts w:ascii="Microsoft Sans Serif" w:hAnsi="Microsoft Sans Serif" w:cs="Microsoft Sans Serif"/>
          <w:b w:val="0"/>
          <w:bCs/>
          <w:sz w:val="22"/>
          <w:szCs w:val="22"/>
        </w:rPr>
        <w:sectPr w:rsidR="0013622C" w:rsidRPr="00300811" w:rsidSect="001A6820">
          <w:footerReference w:type="default" r:id="rId8"/>
          <w:pgSz w:w="12240" w:h="20160" w:code="5"/>
          <w:pgMar w:top="1440" w:right="1800" w:bottom="1440" w:left="1800" w:header="708" w:footer="708" w:gutter="0"/>
          <w:pgNumType w:fmt="lowerRoman" w:start="1"/>
          <w:cols w:space="708"/>
          <w:docGrid w:linePitch="360"/>
        </w:sectPr>
      </w:pPr>
    </w:p>
    <w:p w14:paraId="62F91CC2" w14:textId="111F9324" w:rsidR="00414B99" w:rsidRPr="00300811" w:rsidRDefault="00414B99" w:rsidP="004039B2">
      <w:pPr>
        <w:pStyle w:val="Heading1"/>
        <w:spacing w:line="360" w:lineRule="auto"/>
        <w:rPr>
          <w:rStyle w:val="Emphasis"/>
          <w:rFonts w:ascii="Microsoft Sans Serif" w:hAnsi="Microsoft Sans Serif" w:cs="Microsoft Sans Serif"/>
          <w:bCs/>
          <w:i w:val="0"/>
          <w:iCs w:val="0"/>
          <w:color w:val="auto"/>
          <w:sz w:val="22"/>
          <w:szCs w:val="22"/>
        </w:rPr>
      </w:pPr>
    </w:p>
    <w:p w14:paraId="035C875A" w14:textId="0FC12ED0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012D8E00" w14:textId="11B98D34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166AB964" w14:textId="1756FF55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7F8E16B9" w14:textId="090AB5EA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7AF18B79" w14:textId="1F80AD60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2687FEA3" w14:textId="4A4086FC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28874E3C" w14:textId="69D121B8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17078C74" w14:textId="17A3F43E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07DDA78C" w14:textId="5D71621A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61CD5AC8" w14:textId="1E20949B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62F1D200" w14:textId="72124614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421765AD" w14:textId="16A473CB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3DFAF356" w14:textId="5F55F3BF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7F74C77E" w14:textId="3E161633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705E6BE1" w14:textId="715D9045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2D7498E2" w14:textId="6D19ECA4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169847EA" w14:textId="6B0BAB0E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39AE2A21" w14:textId="6992F925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466CF362" w14:textId="5CC1C281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104FA8C8" w14:textId="5B0AB2EF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447F5018" w14:textId="63307751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555E4D05" w14:textId="1DBD968E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0D4581FB" w14:textId="4A5F49B5" w:rsidR="00C16B92" w:rsidRPr="00300811" w:rsidRDefault="00C16B92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1F5B6102" w14:textId="4DF8D34A" w:rsidR="00C16B92" w:rsidRPr="00300811" w:rsidRDefault="00EF2EFB" w:rsidP="004039B2">
      <w:pPr>
        <w:pStyle w:val="Heading1"/>
        <w:spacing w:line="360" w:lineRule="auto"/>
        <w:rPr>
          <w:rFonts w:ascii="Microsoft Sans Serif" w:hAnsi="Microsoft Sans Serif" w:cs="Microsoft Sans Serif"/>
          <w:bCs/>
          <w:color w:val="auto"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color w:val="auto"/>
          <w:sz w:val="22"/>
          <w:szCs w:val="22"/>
        </w:rPr>
        <w:t xml:space="preserve">1. </w:t>
      </w:r>
      <w:r w:rsidR="00052C7A" w:rsidRPr="00300811">
        <w:rPr>
          <w:rFonts w:ascii="Microsoft Sans Serif" w:hAnsi="Microsoft Sans Serif" w:cs="Microsoft Sans Serif"/>
          <w:bCs/>
          <w:color w:val="auto"/>
          <w:sz w:val="22"/>
          <w:szCs w:val="22"/>
        </w:rPr>
        <w:t>Introduction</w:t>
      </w:r>
    </w:p>
    <w:p w14:paraId="1AFD1D2A" w14:textId="77777777" w:rsidR="00EE5575" w:rsidRPr="00300811" w:rsidRDefault="00EE5575" w:rsidP="004039B2">
      <w:pPr>
        <w:pStyle w:val="Heading1"/>
        <w:spacing w:line="360" w:lineRule="auto"/>
        <w:rPr>
          <w:rFonts w:ascii="Microsoft Sans Serif" w:hAnsi="Microsoft Sans Serif" w:cs="Microsoft Sans Serif"/>
          <w:bCs/>
          <w:color w:val="333333"/>
          <w:sz w:val="22"/>
          <w:szCs w:val="22"/>
          <w:shd w:val="clear" w:color="auto" w:fill="FFFFFF"/>
        </w:rPr>
      </w:pPr>
      <w:bookmarkStart w:id="1" w:name="_Toc80095836"/>
      <w:r w:rsidRPr="00300811">
        <w:rPr>
          <w:rFonts w:ascii="Microsoft Sans Serif" w:hAnsi="Microsoft Sans Serif" w:cs="Microsoft Sans Serif"/>
          <w:bCs/>
          <w:color w:val="333333"/>
          <w:sz w:val="22"/>
          <w:szCs w:val="22"/>
          <w:shd w:val="clear" w:color="auto" w:fill="FFFFFF"/>
        </w:rPr>
        <w:t>The task here is to create a software application that can be used to display and process solar system data. The data will be present in a CSV file format and the data will cover non-planets and planets present in the solar system.</w:t>
      </w:r>
    </w:p>
    <w:p w14:paraId="318C88ED" w14:textId="5B36CA4B" w:rsidR="006616EC" w:rsidRPr="00300811" w:rsidRDefault="006616EC" w:rsidP="004039B2">
      <w:pPr>
        <w:pStyle w:val="Heading1"/>
        <w:spacing w:line="360" w:lineRule="auto"/>
        <w:rPr>
          <w:rFonts w:ascii="Microsoft Sans Serif" w:hAnsi="Microsoft Sans Serif" w:cs="Microsoft Sans Serif"/>
          <w:bCs/>
          <w:color w:val="auto"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color w:val="auto"/>
          <w:sz w:val="22"/>
          <w:szCs w:val="22"/>
        </w:rPr>
        <w:t>2. Methodology</w:t>
      </w:r>
      <w:bookmarkEnd w:id="1"/>
    </w:p>
    <w:p w14:paraId="0A962779" w14:textId="736CDFDE" w:rsidR="00DB7F14" w:rsidRPr="00300811" w:rsidRDefault="00D61E9B" w:rsidP="004039B2">
      <w:pPr>
        <w:pStyle w:val="Heading1"/>
        <w:spacing w:line="360" w:lineRule="auto"/>
        <w:rPr>
          <w:rFonts w:ascii="Microsoft Sans Serif" w:eastAsia="Times New Roman" w:hAnsi="Microsoft Sans Serif" w:cs="Microsoft Sans Serif"/>
          <w:bCs/>
          <w:color w:val="333333"/>
          <w:sz w:val="22"/>
          <w:szCs w:val="22"/>
          <w:shd w:val="clear" w:color="auto" w:fill="FFFFFF"/>
        </w:rPr>
      </w:pPr>
      <w:r w:rsidRPr="00300811">
        <w:rPr>
          <w:rFonts w:ascii="Microsoft Sans Serif" w:eastAsia="Times New Roman" w:hAnsi="Microsoft Sans Serif" w:cs="Microsoft Sans Serif"/>
          <w:bCs/>
          <w:color w:val="333333"/>
          <w:sz w:val="22"/>
          <w:szCs w:val="22"/>
          <w:shd w:val="clear" w:color="auto" w:fill="FFFFFF"/>
        </w:rPr>
        <w:t xml:space="preserve">There are a series of steps required to be taken to form the application. The primary step </w:t>
      </w:r>
      <w:r w:rsidR="0011274C" w:rsidRPr="00300811">
        <w:rPr>
          <w:rFonts w:ascii="Microsoft Sans Serif" w:eastAsia="Times New Roman" w:hAnsi="Microsoft Sans Serif" w:cs="Microsoft Sans Serif"/>
          <w:bCs/>
          <w:color w:val="333333"/>
          <w:sz w:val="22"/>
          <w:szCs w:val="22"/>
          <w:shd w:val="clear" w:color="auto" w:fill="FFFFFF"/>
        </w:rPr>
        <w:t>is</w:t>
      </w:r>
      <w:r w:rsidRPr="00300811">
        <w:rPr>
          <w:rFonts w:ascii="Microsoft Sans Serif" w:eastAsia="Times New Roman" w:hAnsi="Microsoft Sans Serif" w:cs="Microsoft Sans Serif"/>
          <w:bCs/>
          <w:color w:val="333333"/>
          <w:sz w:val="22"/>
          <w:szCs w:val="22"/>
          <w:shd w:val="clear" w:color="auto" w:fill="FFFFFF"/>
        </w:rPr>
        <w:t xml:space="preserve"> going to be to show the welcome message </w:t>
      </w:r>
      <w:r w:rsidR="00EB215A" w:rsidRPr="00300811">
        <w:rPr>
          <w:rFonts w:ascii="Microsoft Sans Serif" w:eastAsia="Times New Roman" w:hAnsi="Microsoft Sans Serif" w:cs="Microsoft Sans Serif"/>
          <w:bCs/>
          <w:color w:val="333333"/>
          <w:sz w:val="22"/>
          <w:szCs w:val="22"/>
          <w:shd w:val="clear" w:color="auto" w:fill="FFFFFF"/>
        </w:rPr>
        <w:t>stating,</w:t>
      </w:r>
      <w:r w:rsidRPr="00300811">
        <w:rPr>
          <w:rFonts w:ascii="Microsoft Sans Serif" w:eastAsia="Times New Roman" w:hAnsi="Microsoft Sans Serif" w:cs="Microsoft Sans Serif"/>
          <w:bCs/>
          <w:color w:val="333333"/>
          <w:sz w:val="22"/>
          <w:szCs w:val="22"/>
          <w:shd w:val="clear" w:color="auto" w:fill="FFFFFF"/>
        </w:rPr>
        <w:t xml:space="preserve"> ‘Solar Record Management System’. The menu containing the options: Load </w:t>
      </w:r>
      <w:r w:rsidR="00300EA6" w:rsidRPr="00300811">
        <w:rPr>
          <w:rFonts w:ascii="Microsoft Sans Serif" w:eastAsia="Times New Roman" w:hAnsi="Microsoft Sans Serif" w:cs="Microsoft Sans Serif"/>
          <w:bCs/>
          <w:color w:val="333333"/>
          <w:sz w:val="22"/>
          <w:szCs w:val="22"/>
          <w:shd w:val="clear" w:color="auto" w:fill="FFFFFF"/>
        </w:rPr>
        <w:t>data</w:t>
      </w:r>
      <w:r w:rsidRPr="00300811">
        <w:rPr>
          <w:rFonts w:ascii="Microsoft Sans Serif" w:eastAsia="Times New Roman" w:hAnsi="Microsoft Sans Serif" w:cs="Microsoft Sans Serif"/>
          <w:bCs/>
          <w:color w:val="333333"/>
          <w:sz w:val="22"/>
          <w:szCs w:val="22"/>
          <w:shd w:val="clear" w:color="auto" w:fill="FFFFFF"/>
        </w:rPr>
        <w:t xml:space="preserve">, </w:t>
      </w:r>
      <w:r w:rsidR="00DB7F14" w:rsidRPr="00300811">
        <w:rPr>
          <w:rFonts w:ascii="Microsoft Sans Serif" w:eastAsia="Times New Roman" w:hAnsi="Microsoft Sans Serif" w:cs="Microsoft Sans Serif"/>
          <w:bCs/>
          <w:color w:val="333333"/>
          <w:sz w:val="22"/>
          <w:szCs w:val="22"/>
          <w:shd w:val="clear" w:color="auto" w:fill="FFFFFF"/>
        </w:rPr>
        <w:t>process</w:t>
      </w:r>
      <w:r w:rsidRPr="00300811">
        <w:rPr>
          <w:rFonts w:ascii="Microsoft Sans Serif" w:eastAsia="Times New Roman" w:hAnsi="Microsoft Sans Serif" w:cs="Microsoft Sans Serif"/>
          <w:bCs/>
          <w:color w:val="333333"/>
          <w:sz w:val="22"/>
          <w:szCs w:val="22"/>
          <w:shd w:val="clear" w:color="auto" w:fill="FFFFFF"/>
        </w:rPr>
        <w:t xml:space="preserve"> data, visualize data</w:t>
      </w:r>
      <w:r w:rsidR="00DB7F14" w:rsidRPr="00300811">
        <w:rPr>
          <w:rFonts w:ascii="Microsoft Sans Serif" w:eastAsia="Times New Roman" w:hAnsi="Microsoft Sans Serif" w:cs="Microsoft Sans Serif"/>
          <w:bCs/>
          <w:color w:val="333333"/>
          <w:sz w:val="22"/>
          <w:szCs w:val="22"/>
          <w:shd w:val="clear" w:color="auto" w:fill="FFFFFF"/>
        </w:rPr>
        <w:t>,</w:t>
      </w:r>
      <w:r w:rsidRPr="00300811">
        <w:rPr>
          <w:rFonts w:ascii="Microsoft Sans Serif" w:eastAsia="Times New Roman" w:hAnsi="Microsoft Sans Serif" w:cs="Microsoft Sans Serif"/>
          <w:bCs/>
          <w:color w:val="333333"/>
          <w:sz w:val="22"/>
          <w:szCs w:val="22"/>
          <w:shd w:val="clear" w:color="auto" w:fill="FFFFFF"/>
        </w:rPr>
        <w:t xml:space="preserve"> save data</w:t>
      </w:r>
      <w:r w:rsidR="00DB7F14" w:rsidRPr="00300811">
        <w:rPr>
          <w:rFonts w:ascii="Microsoft Sans Serif" w:eastAsia="Times New Roman" w:hAnsi="Microsoft Sans Serif" w:cs="Microsoft Sans Serif"/>
          <w:bCs/>
          <w:color w:val="333333"/>
          <w:sz w:val="22"/>
          <w:szCs w:val="22"/>
          <w:shd w:val="clear" w:color="auto" w:fill="FFFFFF"/>
        </w:rPr>
        <w:t xml:space="preserve"> and</w:t>
      </w:r>
      <w:r w:rsidRPr="00300811">
        <w:rPr>
          <w:rFonts w:ascii="Microsoft Sans Serif" w:eastAsia="Times New Roman" w:hAnsi="Microsoft Sans Serif" w:cs="Microsoft Sans Serif"/>
          <w:bCs/>
          <w:color w:val="333333"/>
          <w:sz w:val="22"/>
          <w:szCs w:val="22"/>
          <w:shd w:val="clear" w:color="auto" w:fill="FFFFFF"/>
        </w:rPr>
        <w:t xml:space="preserve"> exit will be displayed. These steps are then enforced as per user requirements.</w:t>
      </w:r>
    </w:p>
    <w:p w14:paraId="011A8928" w14:textId="6D58D1DB" w:rsidR="00715252" w:rsidRPr="00300811" w:rsidRDefault="002F16B5" w:rsidP="004039B2">
      <w:pPr>
        <w:pStyle w:val="Heading1"/>
        <w:spacing w:line="360" w:lineRule="auto"/>
        <w:rPr>
          <w:rFonts w:ascii="Microsoft Sans Serif" w:hAnsi="Microsoft Sans Serif" w:cs="Microsoft Sans Serif"/>
          <w:bCs/>
          <w:color w:val="auto"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color w:val="auto"/>
          <w:sz w:val="22"/>
          <w:szCs w:val="22"/>
        </w:rPr>
        <w:t xml:space="preserve">3. </w:t>
      </w:r>
      <w:r w:rsidR="00A95776" w:rsidRPr="00300811">
        <w:rPr>
          <w:rFonts w:ascii="Microsoft Sans Serif" w:hAnsi="Microsoft Sans Serif" w:cs="Microsoft Sans Serif"/>
          <w:bCs/>
          <w:color w:val="auto"/>
          <w:sz w:val="22"/>
          <w:szCs w:val="22"/>
        </w:rPr>
        <w:t>Implementations,</w:t>
      </w:r>
      <w:r w:rsidR="00DF5E35" w:rsidRPr="00300811">
        <w:rPr>
          <w:rFonts w:ascii="Microsoft Sans Serif" w:hAnsi="Microsoft Sans Serif" w:cs="Microsoft Sans Serif"/>
          <w:bCs/>
          <w:color w:val="auto"/>
          <w:sz w:val="22"/>
          <w:szCs w:val="22"/>
        </w:rPr>
        <w:t xml:space="preserve"> </w:t>
      </w:r>
      <w:r w:rsidRPr="00300811">
        <w:rPr>
          <w:rFonts w:ascii="Microsoft Sans Serif" w:hAnsi="Microsoft Sans Serif" w:cs="Microsoft Sans Serif"/>
          <w:bCs/>
          <w:color w:val="auto"/>
          <w:sz w:val="22"/>
          <w:szCs w:val="22"/>
        </w:rPr>
        <w:t>Results and Discussion</w:t>
      </w:r>
    </w:p>
    <w:p w14:paraId="03779E3F" w14:textId="57EA48A4" w:rsidR="00DF5E35" w:rsidRPr="00300811" w:rsidRDefault="00C4422A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There are four part </w:t>
      </w:r>
      <w:r w:rsidR="0044587E" w:rsidRPr="00300811">
        <w:rPr>
          <w:rFonts w:ascii="Microsoft Sans Serif" w:hAnsi="Microsoft Sans Serif" w:cs="Microsoft Sans Serif"/>
          <w:bCs/>
          <w:sz w:val="22"/>
          <w:szCs w:val="22"/>
        </w:rPr>
        <w:t>in this systems. Which are as follows:</w:t>
      </w:r>
    </w:p>
    <w:p w14:paraId="51F190C5" w14:textId="68090B6F" w:rsidR="0044587E" w:rsidRPr="00300811" w:rsidRDefault="00A7444B" w:rsidP="004039B2">
      <w:pPr>
        <w:pStyle w:val="ListParagraph"/>
        <w:numPr>
          <w:ilvl w:val="0"/>
          <w:numId w:val="9"/>
        </w:num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Data loaded from CSV file</w:t>
      </w:r>
    </w:p>
    <w:p w14:paraId="3E0889C6" w14:textId="48896AF1" w:rsidR="00A7444B" w:rsidRPr="00300811" w:rsidRDefault="008610DF" w:rsidP="004039B2">
      <w:pPr>
        <w:pStyle w:val="ListParagraph"/>
        <w:numPr>
          <w:ilvl w:val="0"/>
          <w:numId w:val="9"/>
        </w:num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Data process</w:t>
      </w:r>
    </w:p>
    <w:p w14:paraId="5AD86EAC" w14:textId="02B0CCEF" w:rsidR="00875BC1" w:rsidRPr="00300811" w:rsidRDefault="00875BC1" w:rsidP="004039B2">
      <w:pPr>
        <w:pStyle w:val="ListParagraph"/>
        <w:numPr>
          <w:ilvl w:val="0"/>
          <w:numId w:val="9"/>
        </w:num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Data visualize and animated</w:t>
      </w:r>
    </w:p>
    <w:p w14:paraId="53B28F84" w14:textId="3BE07C66" w:rsidR="00875BC1" w:rsidRPr="00300811" w:rsidRDefault="00875BC1" w:rsidP="004039B2">
      <w:pPr>
        <w:pStyle w:val="ListParagraph"/>
        <w:numPr>
          <w:ilvl w:val="0"/>
          <w:numId w:val="9"/>
        </w:num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Data Export </w:t>
      </w:r>
      <w:r w:rsidR="00C463C0" w:rsidRPr="00300811">
        <w:rPr>
          <w:rFonts w:ascii="Microsoft Sans Serif" w:hAnsi="Microsoft Sans Serif" w:cs="Microsoft Sans Serif"/>
          <w:bCs/>
          <w:sz w:val="22"/>
          <w:szCs w:val="22"/>
        </w:rPr>
        <w:t>as JSON</w:t>
      </w:r>
      <w:r w:rsidR="00C41297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format</w:t>
      </w:r>
    </w:p>
    <w:p w14:paraId="2E112D66" w14:textId="67628DBC" w:rsidR="00C41297" w:rsidRPr="00300811" w:rsidRDefault="00D20CEC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There are mainly three files </w:t>
      </w:r>
      <w:r w:rsidR="000C0534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to work with </w:t>
      </w:r>
      <w:r w:rsidR="00B35ACD" w:rsidRPr="00300811">
        <w:rPr>
          <w:rFonts w:ascii="Microsoft Sans Serif" w:hAnsi="Microsoft Sans Serif" w:cs="Microsoft Sans Serif"/>
          <w:bCs/>
          <w:sz w:val="22"/>
          <w:szCs w:val="22"/>
        </w:rPr>
        <w:t>– ‘</w:t>
      </w:r>
      <w:r w:rsidR="00054D01" w:rsidRPr="00300811">
        <w:rPr>
          <w:rFonts w:ascii="Microsoft Sans Serif" w:hAnsi="Microsoft Sans Serif" w:cs="Microsoft Sans Serif"/>
          <w:bCs/>
          <w:sz w:val="22"/>
          <w:szCs w:val="22"/>
        </w:rPr>
        <w:t>tui.py</w:t>
      </w:r>
      <w:r w:rsidR="00B35ACD" w:rsidRPr="00300811">
        <w:rPr>
          <w:rFonts w:ascii="Microsoft Sans Serif" w:hAnsi="Microsoft Sans Serif" w:cs="Microsoft Sans Serif"/>
          <w:bCs/>
          <w:sz w:val="22"/>
          <w:szCs w:val="22"/>
        </w:rPr>
        <w:t>’</w:t>
      </w:r>
      <w:r w:rsidR="00054D01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, </w:t>
      </w:r>
      <w:r w:rsidR="00B35ACD" w:rsidRPr="00300811">
        <w:rPr>
          <w:rFonts w:ascii="Microsoft Sans Serif" w:hAnsi="Microsoft Sans Serif" w:cs="Microsoft Sans Serif"/>
          <w:bCs/>
          <w:sz w:val="22"/>
          <w:szCs w:val="22"/>
        </w:rPr>
        <w:t>‘</w:t>
      </w:r>
      <w:r w:rsidR="00054D01" w:rsidRPr="00300811">
        <w:rPr>
          <w:rFonts w:ascii="Microsoft Sans Serif" w:hAnsi="Microsoft Sans Serif" w:cs="Microsoft Sans Serif"/>
          <w:bCs/>
          <w:sz w:val="22"/>
          <w:szCs w:val="22"/>
        </w:rPr>
        <w:t>visual.py</w:t>
      </w:r>
      <w:r w:rsidR="00B35ACD" w:rsidRPr="00300811">
        <w:rPr>
          <w:rFonts w:ascii="Microsoft Sans Serif" w:hAnsi="Microsoft Sans Serif" w:cs="Microsoft Sans Serif"/>
          <w:bCs/>
          <w:sz w:val="22"/>
          <w:szCs w:val="22"/>
        </w:rPr>
        <w:t>’</w:t>
      </w:r>
      <w:r w:rsidR="00DA37FE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and </w:t>
      </w:r>
      <w:r w:rsidR="00B35ACD" w:rsidRPr="00300811">
        <w:rPr>
          <w:rFonts w:ascii="Microsoft Sans Serif" w:hAnsi="Microsoft Sans Serif" w:cs="Microsoft Sans Serif"/>
          <w:bCs/>
          <w:sz w:val="22"/>
          <w:szCs w:val="22"/>
        </w:rPr>
        <w:t>‘</w:t>
      </w:r>
      <w:r w:rsidR="00DA37FE" w:rsidRPr="00300811">
        <w:rPr>
          <w:rFonts w:ascii="Microsoft Sans Serif" w:hAnsi="Microsoft Sans Serif" w:cs="Microsoft Sans Serif"/>
          <w:bCs/>
          <w:sz w:val="22"/>
          <w:szCs w:val="22"/>
        </w:rPr>
        <w:t>main.py</w:t>
      </w:r>
      <w:r w:rsidR="00B35ACD" w:rsidRPr="00300811">
        <w:rPr>
          <w:rFonts w:ascii="Microsoft Sans Serif" w:hAnsi="Microsoft Sans Serif" w:cs="Microsoft Sans Serif"/>
          <w:bCs/>
          <w:sz w:val="22"/>
          <w:szCs w:val="22"/>
        </w:rPr>
        <w:t>’</w:t>
      </w:r>
      <w:r w:rsidR="00DA37FE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which </w:t>
      </w:r>
      <w:r w:rsidR="00822BC5" w:rsidRPr="00300811">
        <w:rPr>
          <w:rFonts w:ascii="Microsoft Sans Serif" w:hAnsi="Microsoft Sans Serif" w:cs="Microsoft Sans Serif"/>
          <w:bCs/>
          <w:sz w:val="22"/>
          <w:szCs w:val="22"/>
        </w:rPr>
        <w:t>consist of</w:t>
      </w:r>
      <w:r w:rsidR="00DA37FE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30 task</w:t>
      </w:r>
      <w:r w:rsidR="00822BC5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are as follow:</w:t>
      </w:r>
    </w:p>
    <w:p w14:paraId="6D3A5D11" w14:textId="407D70EF" w:rsidR="00822BC5" w:rsidRPr="005A329F" w:rsidRDefault="005F0FA0" w:rsidP="005A329F">
      <w:pPr>
        <w:spacing w:line="360" w:lineRule="auto"/>
        <w:ind w:left="360"/>
        <w:rPr>
          <w:rFonts w:ascii="Microsoft Sans Serif" w:hAnsi="Microsoft Sans Serif" w:cs="Microsoft Sans Serif"/>
          <w:bCs/>
          <w:sz w:val="22"/>
          <w:szCs w:val="22"/>
        </w:rPr>
      </w:pPr>
      <w:r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Tui </w:t>
      </w:r>
      <w:r w:rsidR="00341CB3" w:rsidRPr="005A329F">
        <w:rPr>
          <w:rFonts w:ascii="Microsoft Sans Serif" w:hAnsi="Microsoft Sans Serif" w:cs="Microsoft Sans Serif"/>
          <w:bCs/>
          <w:sz w:val="22"/>
          <w:szCs w:val="22"/>
        </w:rPr>
        <w:t>–</w:t>
      </w:r>
      <w:r w:rsidR="00D248DC"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="00010825" w:rsidRPr="005A329F">
        <w:rPr>
          <w:rFonts w:ascii="Microsoft Sans Serif" w:hAnsi="Microsoft Sans Serif" w:cs="Microsoft Sans Serif"/>
          <w:bCs/>
          <w:sz w:val="22"/>
          <w:szCs w:val="22"/>
        </w:rPr>
        <w:t>It</w:t>
      </w:r>
      <w:r w:rsidR="00341CB3"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 consi</w:t>
      </w:r>
      <w:r w:rsidR="00543A15"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st of 16 task to create </w:t>
      </w:r>
      <w:r w:rsidR="000A69D3"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welcome message , various menu options, </w:t>
      </w:r>
      <w:r w:rsidR="00F852F7" w:rsidRPr="005A329F">
        <w:rPr>
          <w:rFonts w:ascii="Microsoft Sans Serif" w:hAnsi="Microsoft Sans Serif" w:cs="Microsoft Sans Serif"/>
          <w:bCs/>
          <w:sz w:val="22"/>
          <w:szCs w:val="22"/>
        </w:rPr>
        <w:t>user input</w:t>
      </w:r>
      <w:r w:rsidR="00896F1F"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="00BB3613" w:rsidRPr="005A329F">
        <w:rPr>
          <w:rFonts w:ascii="Microsoft Sans Serif" w:hAnsi="Microsoft Sans Serif" w:cs="Microsoft Sans Serif"/>
          <w:bCs/>
          <w:sz w:val="22"/>
          <w:szCs w:val="22"/>
        </w:rPr>
        <w:t>and more.</w:t>
      </w:r>
    </w:p>
    <w:p w14:paraId="2359625A" w14:textId="4490E326" w:rsidR="00BB3613" w:rsidRPr="005A329F" w:rsidRDefault="00BB3613" w:rsidP="005A329F">
      <w:pPr>
        <w:spacing w:line="360" w:lineRule="auto"/>
        <w:ind w:left="360"/>
        <w:rPr>
          <w:rFonts w:ascii="Microsoft Sans Serif" w:hAnsi="Microsoft Sans Serif" w:cs="Microsoft Sans Serif"/>
          <w:bCs/>
          <w:sz w:val="22"/>
          <w:szCs w:val="22"/>
        </w:rPr>
      </w:pPr>
      <w:r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Visual </w:t>
      </w:r>
      <w:r w:rsidR="00A4224E" w:rsidRPr="005A329F">
        <w:rPr>
          <w:rFonts w:ascii="Microsoft Sans Serif" w:hAnsi="Microsoft Sans Serif" w:cs="Microsoft Sans Serif"/>
          <w:bCs/>
          <w:sz w:val="22"/>
          <w:szCs w:val="22"/>
        </w:rPr>
        <w:t>–</w:t>
      </w:r>
      <w:r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="00010825" w:rsidRPr="005A329F">
        <w:rPr>
          <w:rFonts w:ascii="Microsoft Sans Serif" w:hAnsi="Microsoft Sans Serif" w:cs="Microsoft Sans Serif"/>
          <w:bCs/>
          <w:sz w:val="22"/>
          <w:szCs w:val="22"/>
        </w:rPr>
        <w:t>It</w:t>
      </w:r>
      <w:r w:rsidR="00A4224E"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 consist of 4 task to </w:t>
      </w:r>
      <w:r w:rsidR="009B1B3D"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display </w:t>
      </w:r>
      <w:r w:rsidR="000F591B" w:rsidRPr="005A329F">
        <w:rPr>
          <w:rFonts w:ascii="Microsoft Sans Serif" w:hAnsi="Microsoft Sans Serif" w:cs="Microsoft Sans Serif"/>
          <w:bCs/>
          <w:sz w:val="22"/>
          <w:szCs w:val="22"/>
        </w:rPr>
        <w:t>plot</w:t>
      </w:r>
      <w:r w:rsidR="009B1B3D" w:rsidRPr="005A329F">
        <w:rPr>
          <w:rFonts w:ascii="Microsoft Sans Serif" w:hAnsi="Microsoft Sans Serif" w:cs="Microsoft Sans Serif"/>
          <w:bCs/>
          <w:sz w:val="22"/>
          <w:szCs w:val="22"/>
        </w:rPr>
        <w:t>s</w:t>
      </w:r>
      <w:r w:rsidR="000F591B"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 and animate </w:t>
      </w:r>
      <w:r w:rsidR="00780E7C"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pie and bar </w:t>
      </w:r>
      <w:r w:rsidR="000F591B" w:rsidRPr="005A329F">
        <w:rPr>
          <w:rFonts w:ascii="Microsoft Sans Serif" w:hAnsi="Microsoft Sans Serif" w:cs="Microsoft Sans Serif"/>
          <w:bCs/>
          <w:sz w:val="22"/>
          <w:szCs w:val="22"/>
        </w:rPr>
        <w:t>charts</w:t>
      </w:r>
      <w:r w:rsidR="009B1B3D" w:rsidRPr="005A329F">
        <w:rPr>
          <w:rFonts w:ascii="Microsoft Sans Serif" w:hAnsi="Microsoft Sans Serif" w:cs="Microsoft Sans Serif"/>
          <w:bCs/>
          <w:sz w:val="22"/>
          <w:szCs w:val="22"/>
        </w:rPr>
        <w:t>.</w:t>
      </w:r>
    </w:p>
    <w:p w14:paraId="05670785" w14:textId="482BC5A7" w:rsidR="00780E7C" w:rsidRPr="005A329F" w:rsidRDefault="00780E7C" w:rsidP="005A329F">
      <w:pPr>
        <w:spacing w:line="360" w:lineRule="auto"/>
        <w:ind w:left="360"/>
        <w:rPr>
          <w:rFonts w:ascii="Microsoft Sans Serif" w:hAnsi="Microsoft Sans Serif" w:cs="Microsoft Sans Serif"/>
          <w:bCs/>
          <w:sz w:val="22"/>
          <w:szCs w:val="22"/>
        </w:rPr>
      </w:pPr>
      <w:r w:rsidRPr="005A329F">
        <w:rPr>
          <w:rFonts w:ascii="Microsoft Sans Serif" w:hAnsi="Microsoft Sans Serif" w:cs="Microsoft Sans Serif"/>
          <w:bCs/>
          <w:sz w:val="22"/>
          <w:szCs w:val="22"/>
        </w:rPr>
        <w:t>Main</w:t>
      </w:r>
      <w:r w:rsidR="007305C2"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 – It consist </w:t>
      </w:r>
      <w:r w:rsidR="008E4595" w:rsidRPr="005A329F">
        <w:rPr>
          <w:rFonts w:ascii="Microsoft Sans Serif" w:hAnsi="Microsoft Sans Serif" w:cs="Microsoft Sans Serif"/>
          <w:bCs/>
          <w:sz w:val="22"/>
          <w:szCs w:val="22"/>
        </w:rPr>
        <w:t>o</w:t>
      </w:r>
      <w:r w:rsidR="007305C2"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f 10 task </w:t>
      </w:r>
      <w:r w:rsidR="008E4595" w:rsidRPr="005A329F">
        <w:rPr>
          <w:rFonts w:ascii="Microsoft Sans Serif" w:hAnsi="Microsoft Sans Serif" w:cs="Microsoft Sans Serif"/>
          <w:bCs/>
          <w:sz w:val="22"/>
          <w:szCs w:val="22"/>
        </w:rPr>
        <w:t>wh</w:t>
      </w:r>
      <w:r w:rsidR="00383023" w:rsidRPr="005A329F">
        <w:rPr>
          <w:rFonts w:ascii="Microsoft Sans Serif" w:hAnsi="Microsoft Sans Serif" w:cs="Microsoft Sans Serif"/>
          <w:bCs/>
          <w:sz w:val="22"/>
          <w:szCs w:val="22"/>
        </w:rPr>
        <w:t>ere</w:t>
      </w:r>
      <w:r w:rsidR="003948DF"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 contains </w:t>
      </w:r>
      <w:r w:rsidR="00255F0A"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the </w:t>
      </w:r>
      <w:r w:rsidR="003948DF" w:rsidRPr="005A329F">
        <w:rPr>
          <w:rFonts w:ascii="Microsoft Sans Serif" w:hAnsi="Microsoft Sans Serif" w:cs="Microsoft Sans Serif"/>
          <w:bCs/>
          <w:sz w:val="22"/>
          <w:szCs w:val="22"/>
        </w:rPr>
        <w:t>main logic</w:t>
      </w:r>
      <w:r w:rsidR="00255F0A"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 for this solar system applications</w:t>
      </w:r>
      <w:r w:rsidR="006F103D"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 such as calling various functions f</w:t>
      </w:r>
      <w:r w:rsidR="000F1FDF"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rom tui and visual, loading data from CSV file </w:t>
      </w:r>
      <w:r w:rsidR="009D6C2C" w:rsidRPr="005A329F">
        <w:rPr>
          <w:rFonts w:ascii="Microsoft Sans Serif" w:hAnsi="Microsoft Sans Serif" w:cs="Microsoft Sans Serif"/>
          <w:bCs/>
          <w:sz w:val="22"/>
          <w:szCs w:val="22"/>
        </w:rPr>
        <w:t>into</w:t>
      </w:r>
      <w:r w:rsidR="00222CDC"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 a list</w:t>
      </w:r>
      <w:r w:rsidR="001B4241"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 and then </w:t>
      </w:r>
      <w:r w:rsidR="00971DCF" w:rsidRPr="005A329F">
        <w:rPr>
          <w:rFonts w:ascii="Microsoft Sans Serif" w:hAnsi="Microsoft Sans Serif" w:cs="Microsoft Sans Serif"/>
          <w:bCs/>
          <w:sz w:val="22"/>
          <w:szCs w:val="22"/>
        </w:rPr>
        <w:t>finally all data export to json vi</w:t>
      </w:r>
      <w:r w:rsidR="009D6C2C" w:rsidRPr="005A329F">
        <w:rPr>
          <w:rFonts w:ascii="Microsoft Sans Serif" w:hAnsi="Microsoft Sans Serif" w:cs="Microsoft Sans Serif"/>
          <w:bCs/>
          <w:sz w:val="22"/>
          <w:szCs w:val="22"/>
        </w:rPr>
        <w:t>a</w:t>
      </w:r>
      <w:r w:rsidR="00971DCF"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="000A1B1F" w:rsidRPr="005A329F">
        <w:rPr>
          <w:rFonts w:ascii="Microsoft Sans Serif" w:hAnsi="Microsoft Sans Serif" w:cs="Microsoft Sans Serif"/>
          <w:bCs/>
          <w:sz w:val="22"/>
          <w:szCs w:val="22"/>
        </w:rPr>
        <w:t xml:space="preserve">OOP </w:t>
      </w:r>
      <w:r w:rsidR="005D039B" w:rsidRPr="005A329F">
        <w:rPr>
          <w:rFonts w:ascii="Microsoft Sans Serif" w:hAnsi="Microsoft Sans Serif" w:cs="Microsoft Sans Serif"/>
          <w:bCs/>
          <w:sz w:val="22"/>
          <w:szCs w:val="22"/>
        </w:rPr>
        <w:t>abstract method</w:t>
      </w:r>
      <w:r w:rsidR="000A1B1F" w:rsidRPr="005A329F">
        <w:rPr>
          <w:rFonts w:ascii="Microsoft Sans Serif" w:hAnsi="Microsoft Sans Serif" w:cs="Microsoft Sans Serif"/>
          <w:bCs/>
          <w:sz w:val="22"/>
          <w:szCs w:val="22"/>
        </w:rPr>
        <w:t>.</w:t>
      </w:r>
    </w:p>
    <w:p w14:paraId="524A69B7" w14:textId="77777777" w:rsidR="00730975" w:rsidRPr="00300811" w:rsidRDefault="00730975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193E529C" w14:textId="6BF22395" w:rsidR="008800FE" w:rsidRPr="00300811" w:rsidRDefault="00782F13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Implementation and output</w:t>
      </w:r>
      <w:r w:rsidR="00565B4F" w:rsidRPr="00300811">
        <w:rPr>
          <w:rFonts w:ascii="Microsoft Sans Serif" w:hAnsi="Microsoft Sans Serif" w:cs="Microsoft Sans Serif"/>
          <w:bCs/>
          <w:sz w:val="22"/>
          <w:szCs w:val="22"/>
        </w:rPr>
        <w:t>s are as below:-</w:t>
      </w:r>
    </w:p>
    <w:p w14:paraId="31A607C3" w14:textId="06CA1D60" w:rsidR="00FF7F87" w:rsidRPr="00300811" w:rsidRDefault="00434F35" w:rsidP="004039B2">
      <w:pPr>
        <w:pStyle w:val="ListParagraph"/>
        <w:numPr>
          <w:ilvl w:val="0"/>
          <w:numId w:val="11"/>
        </w:numPr>
        <w:spacing w:before="240"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As per </w:t>
      </w:r>
      <w:r w:rsidR="004C3BAE" w:rsidRPr="00300811">
        <w:rPr>
          <w:rFonts w:ascii="Microsoft Sans Serif" w:hAnsi="Microsoft Sans Serif" w:cs="Microsoft Sans Serif"/>
          <w:bCs/>
          <w:sz w:val="22"/>
          <w:szCs w:val="22"/>
        </w:rPr>
        <w:t>the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task</w:t>
      </w:r>
      <w:r w:rsidR="004C3BAE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1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displaying a welcome </w:t>
      </w:r>
      <w:r w:rsidR="004C7331" w:rsidRPr="00300811">
        <w:rPr>
          <w:rFonts w:ascii="Microsoft Sans Serif" w:hAnsi="Microsoft Sans Serif" w:cs="Microsoft Sans Serif"/>
          <w:bCs/>
          <w:sz w:val="22"/>
          <w:szCs w:val="22"/>
        </w:rPr>
        <w:t>message,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="000F5157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I </w:t>
      </w:r>
      <w:r w:rsidR="00E632E1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have used single variable </w:t>
      </w:r>
      <w:r w:rsidR="00826A91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and </w:t>
      </w:r>
      <w:r w:rsidR="00946DDE" w:rsidRPr="00300811">
        <w:rPr>
          <w:rFonts w:ascii="Microsoft Sans Serif" w:hAnsi="Microsoft Sans Serif" w:cs="Microsoft Sans Serif"/>
          <w:bCs/>
          <w:sz w:val="22"/>
          <w:szCs w:val="22"/>
        </w:rPr>
        <w:t>multiply</w:t>
      </w:r>
      <w:r w:rsidR="00D91D61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of 30 dashes before and after</w:t>
      </w:r>
      <w:r w:rsidR="00946DDE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into the print function.</w:t>
      </w:r>
    </w:p>
    <w:p w14:paraId="12D59A1C" w14:textId="27BB1654" w:rsidR="003A4D59" w:rsidRPr="00300811" w:rsidRDefault="003A4D59" w:rsidP="004039B2">
      <w:pPr>
        <w:pStyle w:val="ListParagraph"/>
        <w:spacing w:before="240"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Figure 1</w:t>
      </w:r>
    </w:p>
    <w:p w14:paraId="2FBAC952" w14:textId="5F4D1DD3" w:rsidR="005C18C2" w:rsidRPr="00300811" w:rsidRDefault="00941346" w:rsidP="004039B2">
      <w:pPr>
        <w:pStyle w:val="ListParagraph"/>
        <w:spacing w:before="240"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noProof/>
          <w:sz w:val="22"/>
          <w:szCs w:val="22"/>
        </w:rPr>
        <w:lastRenderedPageBreak/>
        <w:drawing>
          <wp:inline distT="0" distB="0" distL="0" distR="0" wp14:anchorId="013AA07E" wp14:editId="6C2BA846">
            <wp:extent cx="5480685" cy="17157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E0397" w14:textId="77777777" w:rsidR="00916AE3" w:rsidRPr="00300811" w:rsidRDefault="00916AE3" w:rsidP="004039B2">
      <w:pPr>
        <w:pStyle w:val="ListParagraph"/>
        <w:spacing w:before="240"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37A3ACB0" w14:textId="21B1A472" w:rsidR="00D91D61" w:rsidRPr="00300811" w:rsidRDefault="00944DF4" w:rsidP="004039B2">
      <w:pPr>
        <w:pStyle w:val="ListParagraph"/>
        <w:numPr>
          <w:ilvl w:val="0"/>
          <w:numId w:val="11"/>
        </w:numPr>
        <w:spacing w:before="240"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Tasks</w:t>
      </w:r>
      <w:r w:rsidR="00851CAD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2,</w:t>
      </w:r>
      <w:r w:rsidR="00EB323F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7, </w:t>
      </w:r>
      <w:r w:rsidR="00054AB0" w:rsidRPr="00300811">
        <w:rPr>
          <w:rFonts w:ascii="Microsoft Sans Serif" w:hAnsi="Microsoft Sans Serif" w:cs="Microsoft Sans Serif"/>
          <w:bCs/>
          <w:sz w:val="22"/>
          <w:szCs w:val="22"/>
        </w:rPr>
        <w:t>15 and 16</w:t>
      </w:r>
      <w:r w:rsidR="000346F7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="00D56F1B" w:rsidRPr="00300811">
        <w:rPr>
          <w:rFonts w:ascii="Microsoft Sans Serif" w:hAnsi="Microsoft Sans Serif" w:cs="Microsoft Sans Serif"/>
          <w:bCs/>
          <w:sz w:val="22"/>
          <w:szCs w:val="22"/>
        </w:rPr>
        <w:t>are similar concepts</w:t>
      </w:r>
      <w:r w:rsidR="0026709A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, logics I have used to display the </w:t>
      </w:r>
      <w:r w:rsidR="00F31164" w:rsidRPr="00300811">
        <w:rPr>
          <w:rFonts w:ascii="Microsoft Sans Serif" w:hAnsi="Microsoft Sans Serif" w:cs="Microsoft Sans Serif"/>
          <w:bCs/>
          <w:sz w:val="22"/>
          <w:szCs w:val="22"/>
        </w:rPr>
        <w:t>text-based</w:t>
      </w:r>
      <w:r w:rsidR="002A6573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menu options.</w:t>
      </w:r>
      <w:r w:rsidR="00FF1F02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Several times I have used different logics, methods for that</w:t>
      </w:r>
      <w:r w:rsidR="00C64A0F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="000D4E5C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which fulfil the </w:t>
      </w:r>
      <w:r w:rsidR="00611CC1" w:rsidRPr="00300811">
        <w:rPr>
          <w:rFonts w:ascii="Microsoft Sans Serif" w:hAnsi="Microsoft Sans Serif" w:cs="Microsoft Sans Serif"/>
          <w:bCs/>
          <w:sz w:val="22"/>
          <w:szCs w:val="22"/>
        </w:rPr>
        <w:t>task,</w:t>
      </w:r>
      <w:r w:rsidR="000D4E5C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but I </w:t>
      </w:r>
      <w:r w:rsidR="00611CC1" w:rsidRPr="00300811">
        <w:rPr>
          <w:rFonts w:ascii="Microsoft Sans Serif" w:hAnsi="Microsoft Sans Serif" w:cs="Microsoft Sans Serif"/>
          <w:bCs/>
          <w:sz w:val="22"/>
          <w:szCs w:val="22"/>
        </w:rPr>
        <w:t>am</w:t>
      </w:r>
      <w:r w:rsidR="000D4E5C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not satisfied</w:t>
      </w:r>
      <w:r w:rsidR="001833C6" w:rsidRPr="00300811">
        <w:rPr>
          <w:rFonts w:ascii="Microsoft Sans Serif" w:hAnsi="Microsoft Sans Serif" w:cs="Microsoft Sans Serif"/>
          <w:bCs/>
          <w:sz w:val="22"/>
          <w:szCs w:val="22"/>
        </w:rPr>
        <w:t>. After lot of internet search, discuss with tutor</w:t>
      </w:r>
      <w:r w:rsidR="00611CC1" w:rsidRPr="00300811">
        <w:rPr>
          <w:rFonts w:ascii="Microsoft Sans Serif" w:hAnsi="Microsoft Sans Serif" w:cs="Microsoft Sans Serif"/>
          <w:bCs/>
          <w:sz w:val="22"/>
          <w:szCs w:val="22"/>
        </w:rPr>
        <w:t>,</w:t>
      </w:r>
      <w:r w:rsidR="001833C6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proofErr w:type="gramStart"/>
      <w:r w:rsidR="001833C6" w:rsidRPr="00300811">
        <w:rPr>
          <w:rFonts w:ascii="Microsoft Sans Serif" w:hAnsi="Microsoft Sans Serif" w:cs="Microsoft Sans Serif"/>
          <w:bCs/>
          <w:sz w:val="22"/>
          <w:szCs w:val="22"/>
        </w:rPr>
        <w:t>classmates</w:t>
      </w:r>
      <w:proofErr w:type="gramEnd"/>
      <w:r w:rsidR="001833C6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and other</w:t>
      </w:r>
      <w:r w:rsidR="00BD4453" w:rsidRPr="00300811">
        <w:rPr>
          <w:rFonts w:ascii="Microsoft Sans Serif" w:hAnsi="Microsoft Sans Serif" w:cs="Microsoft Sans Serif"/>
          <w:bCs/>
          <w:sz w:val="22"/>
          <w:szCs w:val="22"/>
        </w:rPr>
        <w:t>s</w:t>
      </w:r>
      <w:r w:rsidR="00E00558" w:rsidRPr="00300811">
        <w:rPr>
          <w:rFonts w:ascii="Microsoft Sans Serif" w:hAnsi="Microsoft Sans Serif" w:cs="Microsoft Sans Serif"/>
          <w:bCs/>
          <w:sz w:val="22"/>
          <w:szCs w:val="22"/>
        </w:rPr>
        <w:t>,</w:t>
      </w:r>
      <w:r w:rsidR="00BD4453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I have used finally the </w:t>
      </w:r>
      <w:r w:rsidR="00921FAE" w:rsidRPr="00300811">
        <w:rPr>
          <w:rFonts w:ascii="Microsoft Sans Serif" w:hAnsi="Microsoft Sans Serif" w:cs="Microsoft Sans Serif"/>
          <w:bCs/>
          <w:sz w:val="22"/>
          <w:szCs w:val="22"/>
        </w:rPr>
        <w:t>‘</w:t>
      </w:r>
      <w:r w:rsidR="00BD4453" w:rsidRPr="00300811">
        <w:rPr>
          <w:rFonts w:ascii="Microsoft Sans Serif" w:hAnsi="Microsoft Sans Serif" w:cs="Microsoft Sans Serif"/>
          <w:bCs/>
          <w:sz w:val="22"/>
          <w:szCs w:val="22"/>
        </w:rPr>
        <w:t>try and except block</w:t>
      </w:r>
      <w:r w:rsidR="00765048" w:rsidRPr="00300811">
        <w:rPr>
          <w:rFonts w:ascii="Microsoft Sans Serif" w:hAnsi="Microsoft Sans Serif" w:cs="Microsoft Sans Serif"/>
          <w:bCs/>
          <w:sz w:val="22"/>
          <w:szCs w:val="22"/>
        </w:rPr>
        <w:t>’</w:t>
      </w:r>
      <w:r w:rsidR="00BD4453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="0092332D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to catch and handle the exceptions. </w:t>
      </w:r>
      <w:r w:rsidR="00210D22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As Python executes code following the try </w:t>
      </w:r>
      <w:r w:rsidR="00B341D7" w:rsidRPr="00300811">
        <w:rPr>
          <w:rFonts w:ascii="Microsoft Sans Serif" w:hAnsi="Microsoft Sans Serif" w:cs="Microsoft Sans Serif"/>
          <w:bCs/>
          <w:sz w:val="22"/>
          <w:szCs w:val="22"/>
        </w:rPr>
        <w:t>statement as a normal part of the program</w:t>
      </w:r>
      <w:r w:rsidR="00DA7A3F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="00BF222F" w:rsidRPr="00300811">
        <w:rPr>
          <w:rFonts w:ascii="Microsoft Sans Serif" w:hAnsi="Microsoft Sans Serif" w:cs="Microsoft Sans Serif"/>
          <w:bCs/>
          <w:sz w:val="22"/>
          <w:szCs w:val="22"/>
        </w:rPr>
        <w:t>because of</w:t>
      </w:r>
      <w:r w:rsidR="00DA7A3F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this exception error </w:t>
      </w:r>
      <w:r w:rsidR="008053CE" w:rsidRPr="00300811">
        <w:rPr>
          <w:rFonts w:ascii="Microsoft Sans Serif" w:hAnsi="Microsoft Sans Serif" w:cs="Microsoft Sans Serif"/>
          <w:bCs/>
          <w:sz w:val="22"/>
          <w:szCs w:val="22"/>
        </w:rPr>
        <w:t>will crash the program if it is unhandled.</w:t>
      </w:r>
      <w:r w:rsidR="00CB340A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In these tasks I have used </w:t>
      </w:r>
      <w:r w:rsidR="00FA4D92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to print of length of </w:t>
      </w:r>
      <w:r w:rsidR="00953612" w:rsidRPr="00300811">
        <w:rPr>
          <w:rFonts w:ascii="Microsoft Sans Serif" w:hAnsi="Microsoft Sans Serif" w:cs="Microsoft Sans Serif"/>
          <w:bCs/>
          <w:sz w:val="22"/>
          <w:szCs w:val="22"/>
        </w:rPr>
        <w:t>‘</w:t>
      </w:r>
      <w:r w:rsidR="00FA4D92" w:rsidRPr="00300811">
        <w:rPr>
          <w:rFonts w:ascii="Microsoft Sans Serif" w:hAnsi="Microsoft Sans Serif" w:cs="Microsoft Sans Serif"/>
          <w:bCs/>
          <w:sz w:val="22"/>
          <w:szCs w:val="22"/>
        </w:rPr>
        <w:t>x</w:t>
      </w:r>
      <w:r w:rsidR="00953612" w:rsidRPr="00300811">
        <w:rPr>
          <w:rFonts w:ascii="Microsoft Sans Serif" w:hAnsi="Microsoft Sans Serif" w:cs="Microsoft Sans Serif"/>
          <w:bCs/>
          <w:sz w:val="22"/>
          <w:szCs w:val="22"/>
        </w:rPr>
        <w:t>’</w:t>
      </w:r>
      <w:r w:rsidR="00FA4D92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dashes before and after</w:t>
      </w:r>
      <w:r w:rsidR="00953612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where ‘x’ is the</w:t>
      </w:r>
      <w:r w:rsidR="004146F1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="00745189" w:rsidRPr="00300811">
        <w:rPr>
          <w:rFonts w:ascii="Microsoft Sans Serif" w:hAnsi="Microsoft Sans Serif" w:cs="Microsoft Sans Serif"/>
          <w:bCs/>
          <w:sz w:val="22"/>
          <w:szCs w:val="22"/>
        </w:rPr>
        <w:t>variable, then print multiline messa</w:t>
      </w:r>
      <w:r w:rsidR="007D471B" w:rsidRPr="00300811">
        <w:rPr>
          <w:rFonts w:ascii="Microsoft Sans Serif" w:hAnsi="Microsoft Sans Serif" w:cs="Microsoft Sans Serif"/>
          <w:bCs/>
          <w:sz w:val="22"/>
          <w:szCs w:val="22"/>
        </w:rPr>
        <w:t>ges</w:t>
      </w:r>
      <w:r w:rsidR="00C0760C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, </w:t>
      </w:r>
      <w:r w:rsidR="00895560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user input and finally </w:t>
      </w:r>
      <w:r w:rsidR="00A60286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under </w:t>
      </w:r>
      <w:r w:rsidR="00DB6745" w:rsidRPr="00300811">
        <w:rPr>
          <w:rFonts w:ascii="Microsoft Sans Serif" w:hAnsi="Microsoft Sans Serif" w:cs="Microsoft Sans Serif"/>
          <w:bCs/>
          <w:sz w:val="22"/>
          <w:szCs w:val="22"/>
        </w:rPr>
        <w:t>‘try and except block’</w:t>
      </w:r>
      <w:r w:rsidR="00A60286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="00C7048A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to run as integer input value </w:t>
      </w:r>
      <w:r w:rsidR="00D41C44" w:rsidRPr="00300811">
        <w:rPr>
          <w:rFonts w:ascii="Microsoft Sans Serif" w:hAnsi="Microsoft Sans Serif" w:cs="Microsoft Sans Serif"/>
          <w:bCs/>
          <w:sz w:val="22"/>
          <w:szCs w:val="22"/>
        </w:rPr>
        <w:t>arrange is 1 to 5.</w:t>
      </w:r>
    </w:p>
    <w:p w14:paraId="36FE5D74" w14:textId="02D5EB3A" w:rsidR="002C4445" w:rsidRPr="00300811" w:rsidRDefault="002C4445" w:rsidP="004039B2">
      <w:pPr>
        <w:pStyle w:val="ListParagraph"/>
        <w:spacing w:before="240"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Figure 2</w:t>
      </w:r>
    </w:p>
    <w:p w14:paraId="74769219" w14:textId="795C8CD2" w:rsidR="003A4D59" w:rsidRPr="00300811" w:rsidRDefault="002C4445" w:rsidP="004039B2">
      <w:pPr>
        <w:pStyle w:val="ListParagraph"/>
        <w:spacing w:before="240"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noProof/>
          <w:sz w:val="22"/>
          <w:szCs w:val="22"/>
        </w:rPr>
        <w:drawing>
          <wp:inline distT="0" distB="0" distL="0" distR="0" wp14:anchorId="397A0A8A" wp14:editId="04251B17">
            <wp:extent cx="5480685" cy="308165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353BD" w14:textId="77777777" w:rsidR="00916AE3" w:rsidRPr="00300811" w:rsidRDefault="00916AE3" w:rsidP="004039B2">
      <w:pPr>
        <w:pStyle w:val="ListParagraph"/>
        <w:spacing w:before="240"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088EDAE7" w14:textId="7306B9E7" w:rsidR="006651EC" w:rsidRPr="00300811" w:rsidRDefault="00546933" w:rsidP="004039B2">
      <w:pPr>
        <w:pStyle w:val="ListParagraph"/>
        <w:numPr>
          <w:ilvl w:val="0"/>
          <w:numId w:val="11"/>
        </w:numPr>
        <w:spacing w:before="240"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Tasks 3, 4 and 5 also </w:t>
      </w:r>
      <w:r w:rsidR="004E0DD1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same </w:t>
      </w:r>
      <w:r w:rsidR="007655A8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formatted print functions to used notifications word of starting, </w:t>
      </w:r>
      <w:r w:rsidR="00153066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completing and </w:t>
      </w:r>
      <w:r w:rsidR="00D672AC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to have </w:t>
      </w:r>
      <w:r w:rsidR="005A2117" w:rsidRPr="00300811">
        <w:rPr>
          <w:rFonts w:ascii="Microsoft Sans Serif" w:hAnsi="Microsoft Sans Serif" w:cs="Microsoft Sans Serif"/>
          <w:bCs/>
          <w:sz w:val="22"/>
          <w:szCs w:val="22"/>
        </w:rPr>
        <w:t>an</w:t>
      </w:r>
      <w:r w:rsidR="00D672AC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error messages.</w:t>
      </w:r>
    </w:p>
    <w:p w14:paraId="7CFBE8BF" w14:textId="57AFCA0E" w:rsidR="00C23873" w:rsidRPr="00300811" w:rsidRDefault="006651EC" w:rsidP="004039B2">
      <w:pPr>
        <w:pStyle w:val="ListParagraph"/>
        <w:numPr>
          <w:ilvl w:val="0"/>
          <w:numId w:val="11"/>
        </w:numPr>
        <w:spacing w:before="240"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Task</w:t>
      </w:r>
      <w:r w:rsidR="00987D12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6 is interesting </w:t>
      </w:r>
      <w:r w:rsidR="006F0003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where the user to </w:t>
      </w:r>
      <w:r w:rsidR="00E6489B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enter the file path for a data file. </w:t>
      </w:r>
      <w:r w:rsidR="005C18C2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I have used here </w:t>
      </w:r>
      <w:r w:rsidR="00B75574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input </w:t>
      </w:r>
      <w:r w:rsidR="00ED1F07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function </w:t>
      </w:r>
      <w:r w:rsidR="00D80784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where </w:t>
      </w:r>
      <w:r w:rsidR="00ED1F07" w:rsidRPr="00300811">
        <w:rPr>
          <w:rFonts w:ascii="Microsoft Sans Serif" w:hAnsi="Microsoft Sans Serif" w:cs="Microsoft Sans Serif"/>
          <w:bCs/>
          <w:sz w:val="22"/>
          <w:szCs w:val="22"/>
        </w:rPr>
        <w:t>user</w:t>
      </w:r>
      <w:r w:rsidR="00410B5D" w:rsidRPr="00300811">
        <w:rPr>
          <w:rFonts w:ascii="Microsoft Sans Serif" w:hAnsi="Microsoft Sans Serif" w:cs="Microsoft Sans Serif"/>
          <w:bCs/>
          <w:sz w:val="22"/>
          <w:szCs w:val="22"/>
        </w:rPr>
        <w:t>’</w:t>
      </w:r>
      <w:r w:rsidR="00ED1F07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s </w:t>
      </w:r>
      <w:r w:rsidR="00B567D3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enter file name with csv extension and to detection of the </w:t>
      </w:r>
      <w:r w:rsidR="009B0FC0" w:rsidRPr="00300811">
        <w:rPr>
          <w:rFonts w:ascii="Microsoft Sans Serif" w:hAnsi="Microsoft Sans Serif" w:cs="Microsoft Sans Serif"/>
          <w:bCs/>
          <w:sz w:val="22"/>
          <w:szCs w:val="22"/>
        </w:rPr>
        <w:t>file name have a csv extension</w:t>
      </w:r>
      <w:r w:rsidR="00410B5D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, I have applied here </w:t>
      </w:r>
      <w:r w:rsidR="001320DA" w:rsidRPr="00300811">
        <w:rPr>
          <w:rFonts w:ascii="Microsoft Sans Serif" w:hAnsi="Microsoft Sans Serif" w:cs="Microsoft Sans Serif"/>
          <w:bCs/>
          <w:sz w:val="22"/>
          <w:szCs w:val="22"/>
        </w:rPr>
        <w:t>‘.</w:t>
      </w:r>
      <w:proofErr w:type="spellStart"/>
      <w:r w:rsidR="00410B5D" w:rsidRPr="00300811">
        <w:rPr>
          <w:rFonts w:ascii="Microsoft Sans Serif" w:hAnsi="Microsoft Sans Serif" w:cs="Microsoft Sans Serif"/>
          <w:bCs/>
          <w:sz w:val="22"/>
          <w:szCs w:val="22"/>
        </w:rPr>
        <w:t>endwisth</w:t>
      </w:r>
      <w:proofErr w:type="spellEnd"/>
      <w:r w:rsidR="001320DA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()’ and then calling </w:t>
      </w:r>
      <w:r w:rsidR="007B1430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my </w:t>
      </w:r>
      <w:r w:rsidR="00BB1B68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previously created ‘error()’ </w:t>
      </w:r>
      <w:r w:rsidR="007B1430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function </w:t>
      </w:r>
      <w:r w:rsidR="00BB1B68" w:rsidRPr="00300811">
        <w:rPr>
          <w:rFonts w:ascii="Microsoft Sans Serif" w:hAnsi="Microsoft Sans Serif" w:cs="Microsoft Sans Serif"/>
          <w:bCs/>
          <w:sz w:val="22"/>
          <w:szCs w:val="22"/>
        </w:rPr>
        <w:t>on task 5</w:t>
      </w:r>
      <w:r w:rsidR="00A04E16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="003378FA" w:rsidRPr="00300811">
        <w:rPr>
          <w:rFonts w:ascii="Microsoft Sans Serif" w:hAnsi="Microsoft Sans Serif" w:cs="Microsoft Sans Serif"/>
          <w:bCs/>
          <w:sz w:val="22"/>
          <w:szCs w:val="22"/>
        </w:rPr>
        <w:t>to display error message if user enter</w:t>
      </w:r>
      <w:r w:rsidR="00A04E16" w:rsidRPr="00300811">
        <w:rPr>
          <w:rFonts w:ascii="Microsoft Sans Serif" w:hAnsi="Microsoft Sans Serif" w:cs="Microsoft Sans Serif"/>
          <w:bCs/>
          <w:sz w:val="22"/>
          <w:szCs w:val="22"/>
        </w:rPr>
        <w:t>ed wrong file path or name</w:t>
      </w:r>
      <w:r w:rsidR="00247486" w:rsidRPr="00300811">
        <w:rPr>
          <w:rFonts w:ascii="Microsoft Sans Serif" w:hAnsi="Microsoft Sans Serif" w:cs="Microsoft Sans Serif"/>
          <w:bCs/>
          <w:sz w:val="22"/>
          <w:szCs w:val="22"/>
        </w:rPr>
        <w:t>. Here I have not used error handling as t</w:t>
      </w:r>
      <w:r w:rsidR="005F2683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his function </w:t>
      </w:r>
      <w:r w:rsidR="00144DA3" w:rsidRPr="00300811">
        <w:rPr>
          <w:rFonts w:ascii="Microsoft Sans Serif" w:hAnsi="Microsoft Sans Serif" w:cs="Microsoft Sans Serif"/>
          <w:bCs/>
          <w:sz w:val="22"/>
          <w:szCs w:val="22"/>
        </w:rPr>
        <w:t>calling</w:t>
      </w:r>
      <w:r w:rsidR="005F2683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from others place</w:t>
      </w:r>
      <w:r w:rsidR="00C23873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so I do not need to.</w:t>
      </w:r>
    </w:p>
    <w:p w14:paraId="346F0C0C" w14:textId="77777777" w:rsidR="00C17F3E" w:rsidRDefault="00C17F3E" w:rsidP="004039B2">
      <w:pPr>
        <w:pStyle w:val="ListParagraph"/>
        <w:spacing w:before="240"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65DFCB70" w14:textId="77777777" w:rsidR="00C17F3E" w:rsidRDefault="00C17F3E" w:rsidP="004039B2">
      <w:pPr>
        <w:pStyle w:val="ListParagraph"/>
        <w:spacing w:before="240"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0601E428" w14:textId="77777777" w:rsidR="00C17F3E" w:rsidRDefault="00C17F3E" w:rsidP="004039B2">
      <w:pPr>
        <w:pStyle w:val="ListParagraph"/>
        <w:spacing w:before="240"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723313F4" w14:textId="77777777" w:rsidR="00C17F3E" w:rsidRDefault="00C17F3E" w:rsidP="004039B2">
      <w:pPr>
        <w:pStyle w:val="ListParagraph"/>
        <w:spacing w:before="240"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0DE757B3" w14:textId="119A942C" w:rsidR="005B3491" w:rsidRPr="00300811" w:rsidRDefault="005B3491" w:rsidP="004039B2">
      <w:pPr>
        <w:pStyle w:val="ListParagraph"/>
        <w:spacing w:before="240"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lastRenderedPageBreak/>
        <w:t>Figure 3</w:t>
      </w:r>
    </w:p>
    <w:p w14:paraId="2638B7D9" w14:textId="1F094195" w:rsidR="005C686A" w:rsidRPr="00300811" w:rsidRDefault="00026911" w:rsidP="004039B2">
      <w:pPr>
        <w:spacing w:before="240" w:line="360" w:lineRule="auto"/>
        <w:ind w:left="360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noProof/>
          <w:sz w:val="22"/>
          <w:szCs w:val="22"/>
        </w:rPr>
        <w:drawing>
          <wp:inline distT="0" distB="0" distL="0" distR="0" wp14:anchorId="5E56F028" wp14:editId="10C3A687">
            <wp:extent cx="5486400" cy="308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954E" w14:textId="59CAE115" w:rsidR="0093578E" w:rsidRPr="00300811" w:rsidRDefault="00E003BD" w:rsidP="004039B2">
      <w:pPr>
        <w:pStyle w:val="ListParagraph"/>
        <w:numPr>
          <w:ilvl w:val="0"/>
          <w:numId w:val="12"/>
        </w:num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Rest of </w:t>
      </w:r>
      <w:r w:rsidR="00D35EA8" w:rsidRPr="00300811">
        <w:rPr>
          <w:rFonts w:ascii="Microsoft Sans Serif" w:hAnsi="Microsoft Sans Serif" w:cs="Microsoft Sans Serif"/>
          <w:bCs/>
          <w:sz w:val="22"/>
          <w:szCs w:val="22"/>
        </w:rPr>
        <w:t>the ‘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>tui</w:t>
      </w:r>
      <w:r w:rsidR="00D35EA8" w:rsidRPr="00300811">
        <w:rPr>
          <w:rFonts w:ascii="Microsoft Sans Serif" w:hAnsi="Microsoft Sans Serif" w:cs="Microsoft Sans Serif"/>
          <w:bCs/>
          <w:sz w:val="22"/>
          <w:szCs w:val="22"/>
        </w:rPr>
        <w:t>’</w:t>
      </w:r>
      <w:r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tasks </w:t>
      </w:r>
      <w:r w:rsidR="00D35EA8" w:rsidRPr="00300811">
        <w:rPr>
          <w:rFonts w:ascii="Microsoft Sans Serif" w:hAnsi="Microsoft Sans Serif" w:cs="Microsoft Sans Serif"/>
          <w:bCs/>
          <w:sz w:val="22"/>
          <w:szCs w:val="22"/>
        </w:rPr>
        <w:t>I will put comments on my code</w:t>
      </w:r>
      <w:r w:rsidR="00565B4F" w:rsidRPr="00300811">
        <w:rPr>
          <w:rFonts w:ascii="Microsoft Sans Serif" w:hAnsi="Microsoft Sans Serif" w:cs="Microsoft Sans Serif"/>
          <w:bCs/>
          <w:sz w:val="22"/>
          <w:szCs w:val="22"/>
        </w:rPr>
        <w:t>.</w:t>
      </w:r>
    </w:p>
    <w:p w14:paraId="22237651" w14:textId="77777777" w:rsidR="002D7025" w:rsidRDefault="002D7025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2C335976" w14:textId="77777777" w:rsidR="002D7025" w:rsidRDefault="002D7025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550579D8" w14:textId="457ECAB5" w:rsidR="001D5B43" w:rsidRPr="00300811" w:rsidRDefault="001D5B43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Figure 4</w:t>
      </w:r>
    </w:p>
    <w:p w14:paraId="52A62FE8" w14:textId="3B956C4F" w:rsidR="001D5B43" w:rsidRPr="00300811" w:rsidRDefault="001D5B43" w:rsidP="004039B2">
      <w:pPr>
        <w:pStyle w:val="ListParagraph"/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noProof/>
          <w:sz w:val="22"/>
          <w:szCs w:val="22"/>
        </w:rPr>
        <w:drawing>
          <wp:inline distT="0" distB="0" distL="0" distR="0" wp14:anchorId="0FE30CF2" wp14:editId="48863219">
            <wp:extent cx="5480685" cy="1710055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E591" w14:textId="7CDDF476" w:rsidR="001D5B43" w:rsidRPr="00300811" w:rsidRDefault="001D5B43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Figure </w:t>
      </w:r>
      <w:r w:rsidR="007F2B70" w:rsidRPr="00300811">
        <w:rPr>
          <w:rFonts w:ascii="Microsoft Sans Serif" w:hAnsi="Microsoft Sans Serif" w:cs="Microsoft Sans Serif"/>
          <w:bCs/>
          <w:sz w:val="22"/>
          <w:szCs w:val="22"/>
        </w:rPr>
        <w:t>5</w:t>
      </w:r>
    </w:p>
    <w:p w14:paraId="69F85684" w14:textId="5F538E2B" w:rsidR="007F2B70" w:rsidRPr="00300811" w:rsidRDefault="007F2B70" w:rsidP="004039B2">
      <w:pPr>
        <w:pStyle w:val="ListParagraph"/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noProof/>
          <w:sz w:val="22"/>
          <w:szCs w:val="22"/>
        </w:rPr>
        <w:drawing>
          <wp:inline distT="0" distB="0" distL="0" distR="0" wp14:anchorId="5CEF6191" wp14:editId="6A1D3DFA">
            <wp:extent cx="5474335" cy="1710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E5A8" w14:textId="3F68952C" w:rsidR="007F2B70" w:rsidRPr="00300811" w:rsidRDefault="007F2B70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Figure 6</w:t>
      </w:r>
    </w:p>
    <w:p w14:paraId="32B3783F" w14:textId="1F7142CA" w:rsidR="008819AA" w:rsidRPr="00300811" w:rsidRDefault="008556D3" w:rsidP="004039B2">
      <w:pPr>
        <w:pStyle w:val="ListParagraph"/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noProof/>
          <w:sz w:val="22"/>
          <w:szCs w:val="22"/>
        </w:rPr>
        <w:drawing>
          <wp:inline distT="0" distB="0" distL="0" distR="0" wp14:anchorId="610E0B2A" wp14:editId="5C6E6752">
            <wp:extent cx="5480685" cy="171577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F0AF" w14:textId="14A6C79E" w:rsidR="008556D3" w:rsidRPr="00300811" w:rsidRDefault="006639F5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Figure 7</w:t>
      </w:r>
    </w:p>
    <w:p w14:paraId="5D44AE32" w14:textId="39736647" w:rsidR="006639F5" w:rsidRPr="00300811" w:rsidRDefault="000474F3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noProof/>
          <w:sz w:val="22"/>
          <w:szCs w:val="22"/>
        </w:rPr>
        <w:lastRenderedPageBreak/>
        <w:drawing>
          <wp:inline distT="0" distB="0" distL="0" distR="0" wp14:anchorId="1A4B00B7" wp14:editId="442127D3">
            <wp:extent cx="5474335" cy="1710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8E9D" w14:textId="381AC3C7" w:rsidR="00467A1E" w:rsidRPr="00300811" w:rsidRDefault="00F453DE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Figure 8</w:t>
      </w:r>
      <w:r w:rsidR="00467A1E" w:rsidRPr="00300811">
        <w:rPr>
          <w:rFonts w:ascii="Microsoft Sans Serif" w:hAnsi="Microsoft Sans Serif" w:cs="Microsoft Sans Serif"/>
          <w:bCs/>
          <w:noProof/>
          <w:sz w:val="22"/>
          <w:szCs w:val="22"/>
        </w:rPr>
        <w:drawing>
          <wp:inline distT="0" distB="0" distL="0" distR="0" wp14:anchorId="7FE5C429" wp14:editId="1A98CFF9">
            <wp:extent cx="5266690" cy="1638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D6357" w14:textId="3256294F" w:rsidR="00424B27" w:rsidRPr="00300811" w:rsidRDefault="00B23786" w:rsidP="004039B2">
      <w:pPr>
        <w:pStyle w:val="ListParagraph"/>
        <w:keepNext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Figure 9</w:t>
      </w:r>
    </w:p>
    <w:p w14:paraId="357604FB" w14:textId="2E7B7DDD" w:rsidR="008C1597" w:rsidRPr="00300811" w:rsidRDefault="00424B27" w:rsidP="004039B2">
      <w:pPr>
        <w:pStyle w:val="ListParagraph"/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noProof/>
          <w:sz w:val="22"/>
          <w:szCs w:val="22"/>
        </w:rPr>
        <w:drawing>
          <wp:inline distT="0" distB="0" distL="0" distR="0" wp14:anchorId="679FC836" wp14:editId="5388BF53">
            <wp:extent cx="5486400" cy="1710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49AC" w14:textId="28182181" w:rsidR="00B23786" w:rsidRPr="00300811" w:rsidRDefault="00B23786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Figure 10</w:t>
      </w:r>
    </w:p>
    <w:p w14:paraId="40CA1F57" w14:textId="5A26FFD7" w:rsidR="006B21E6" w:rsidRPr="00300811" w:rsidRDefault="006B21E6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noProof/>
          <w:sz w:val="22"/>
          <w:szCs w:val="22"/>
        </w:rPr>
        <w:drawing>
          <wp:inline distT="0" distB="0" distL="0" distR="0" wp14:anchorId="47CC98C5" wp14:editId="0474F1EF">
            <wp:extent cx="5480685" cy="171577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C602" w14:textId="64293051" w:rsidR="0049149D" w:rsidRPr="00300811" w:rsidRDefault="005140C3" w:rsidP="004039B2">
      <w:pPr>
        <w:pStyle w:val="ListParagraph"/>
        <w:numPr>
          <w:ilvl w:val="0"/>
          <w:numId w:val="12"/>
        </w:num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I have done all task </w:t>
      </w:r>
      <w:r w:rsidR="00644DA1" w:rsidRPr="00300811">
        <w:rPr>
          <w:rFonts w:ascii="Microsoft Sans Serif" w:hAnsi="Microsoft Sans Serif" w:cs="Microsoft Sans Serif"/>
          <w:bCs/>
          <w:sz w:val="22"/>
          <w:szCs w:val="22"/>
        </w:rPr>
        <w:t>in ‘visual.py’</w:t>
      </w:r>
      <w:r w:rsidR="008620D9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where required module imported </w:t>
      </w:r>
      <w:r w:rsidR="00391D29" w:rsidRPr="00300811">
        <w:rPr>
          <w:rFonts w:ascii="Microsoft Sans Serif" w:hAnsi="Microsoft Sans Serif" w:cs="Microsoft Sans Serif"/>
          <w:bCs/>
          <w:sz w:val="22"/>
          <w:szCs w:val="22"/>
        </w:rPr>
        <w:t>including numpy</w:t>
      </w:r>
      <w:r w:rsidR="00E3311F" w:rsidRPr="00300811">
        <w:rPr>
          <w:rFonts w:ascii="Microsoft Sans Serif" w:hAnsi="Microsoft Sans Serif" w:cs="Microsoft Sans Serif"/>
          <w:bCs/>
          <w:sz w:val="22"/>
          <w:szCs w:val="22"/>
        </w:rPr>
        <w:t>.</w:t>
      </w:r>
      <w:r w:rsidR="00A605C0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I have used </w:t>
      </w:r>
      <w:r w:rsidR="004B74C2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some inbuilt numpy function </w:t>
      </w:r>
      <w:r w:rsidR="00A92484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that returns </w:t>
      </w:r>
      <w:proofErr w:type="gramStart"/>
      <w:r w:rsidR="00A92484" w:rsidRPr="00300811">
        <w:rPr>
          <w:rFonts w:ascii="Microsoft Sans Serif" w:hAnsi="Microsoft Sans Serif" w:cs="Microsoft Sans Serif"/>
          <w:bCs/>
          <w:sz w:val="22"/>
          <w:szCs w:val="22"/>
        </w:rPr>
        <w:t>an</w:t>
      </w:r>
      <w:proofErr w:type="gramEnd"/>
      <w:r w:rsidR="00A92484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proofErr w:type="spellStart"/>
      <w:r w:rsidR="00A92484" w:rsidRPr="00300811">
        <w:rPr>
          <w:rFonts w:ascii="Microsoft Sans Serif" w:hAnsi="Microsoft Sans Serif" w:cs="Microsoft Sans Serif"/>
          <w:bCs/>
          <w:sz w:val="22"/>
          <w:szCs w:val="22"/>
        </w:rPr>
        <w:t>ndarray</w:t>
      </w:r>
      <w:proofErr w:type="spellEnd"/>
      <w:r w:rsidR="00A92484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object containing evenly spaced values within the length from categories.</w:t>
      </w:r>
      <w:r w:rsidR="00993AE4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I have used zip function to add text inside the plot. </w:t>
      </w:r>
      <w:r w:rsidR="009B4257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I have loop over </w:t>
      </w:r>
      <w:r w:rsidR="007B73AD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the </w:t>
      </w:r>
      <w:proofErr w:type="spellStart"/>
      <w:r w:rsidR="00C14664" w:rsidRPr="00300811">
        <w:rPr>
          <w:rFonts w:ascii="Microsoft Sans Serif" w:hAnsi="Microsoft Sans Serif" w:cs="Microsoft Sans Serif"/>
          <w:bCs/>
          <w:sz w:val="22"/>
          <w:szCs w:val="22"/>
        </w:rPr>
        <w:t>plotlays</w:t>
      </w:r>
      <w:proofErr w:type="spellEnd"/>
      <w:r w:rsidR="00C14664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="007B73AD" w:rsidRPr="00300811">
        <w:rPr>
          <w:rFonts w:ascii="Microsoft Sans Serif" w:hAnsi="Microsoft Sans Serif" w:cs="Microsoft Sans Serif"/>
          <w:bCs/>
          <w:sz w:val="22"/>
          <w:szCs w:val="22"/>
        </w:rPr>
        <w:t>by using</w:t>
      </w:r>
      <w:r w:rsidR="00C14664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enumerate() function.</w:t>
      </w:r>
      <w:r w:rsidR="0049149D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Be</w:t>
      </w:r>
      <w:r w:rsidR="00A51907" w:rsidRPr="00300811">
        <w:rPr>
          <w:rFonts w:ascii="Microsoft Sans Serif" w:hAnsi="Microsoft Sans Serif" w:cs="Microsoft Sans Serif"/>
          <w:bCs/>
          <w:sz w:val="22"/>
          <w:szCs w:val="22"/>
        </w:rPr>
        <w:t>low images confirms final output:</w:t>
      </w:r>
    </w:p>
    <w:p w14:paraId="1EE00576" w14:textId="77777777" w:rsidR="00FA1C0B" w:rsidRDefault="00FA1C0B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563B9202" w14:textId="77777777" w:rsidR="00FA1C0B" w:rsidRDefault="00FA1C0B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0133CFCF" w14:textId="77777777" w:rsidR="00FA1C0B" w:rsidRDefault="00FA1C0B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175DDA1B" w14:textId="77777777" w:rsidR="00FA1C0B" w:rsidRDefault="00FA1C0B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35518D62" w14:textId="77777777" w:rsidR="00FA1C0B" w:rsidRDefault="00FA1C0B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4C9E5CDD" w14:textId="77777777" w:rsidR="00FA1C0B" w:rsidRDefault="00FA1C0B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05D69A48" w14:textId="77777777" w:rsidR="00FA1C0B" w:rsidRDefault="00FA1C0B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59A8F451" w14:textId="77777777" w:rsidR="00FA1C0B" w:rsidRDefault="00FA1C0B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1B2F7CC7" w14:textId="14E96A8A" w:rsidR="00A51907" w:rsidRPr="00300811" w:rsidRDefault="00A51907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lastRenderedPageBreak/>
        <w:t>Figure 11</w:t>
      </w:r>
    </w:p>
    <w:p w14:paraId="73150520" w14:textId="738DD706" w:rsidR="00A51907" w:rsidRPr="00300811" w:rsidRDefault="0009397F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noProof/>
          <w:sz w:val="22"/>
          <w:szCs w:val="22"/>
        </w:rPr>
        <w:drawing>
          <wp:inline distT="0" distB="0" distL="0" distR="0" wp14:anchorId="74CE78D0" wp14:editId="0F5378F2">
            <wp:extent cx="5486400" cy="411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D63D" w14:textId="77777777" w:rsidR="00741CE3" w:rsidRPr="00300811" w:rsidRDefault="00741CE3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59380D0F" w14:textId="77777777" w:rsidR="00741CE3" w:rsidRPr="00300811" w:rsidRDefault="00741CE3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53549F78" w14:textId="77777777" w:rsidR="00741CE3" w:rsidRPr="00300811" w:rsidRDefault="00741CE3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562E4805" w14:textId="77777777" w:rsidR="00616793" w:rsidRDefault="00616793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03B51FE7" w14:textId="77777777" w:rsidR="00616793" w:rsidRDefault="00616793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237EE8CF" w14:textId="488DD1C4" w:rsidR="0009397F" w:rsidRPr="00300811" w:rsidRDefault="0009397F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Figure</w:t>
      </w:r>
      <w:r w:rsidR="00741CE3"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 12</w:t>
      </w:r>
    </w:p>
    <w:p w14:paraId="0991E500" w14:textId="7076ADC9" w:rsidR="00741CE3" w:rsidRPr="00300811" w:rsidRDefault="00741CE3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noProof/>
          <w:sz w:val="22"/>
          <w:szCs w:val="22"/>
        </w:rPr>
        <w:drawing>
          <wp:inline distT="0" distB="0" distL="0" distR="0" wp14:anchorId="5C405642" wp14:editId="3AFB7D8D">
            <wp:extent cx="5486400" cy="411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E724" w14:textId="2D3BBAD7" w:rsidR="00741CE3" w:rsidRPr="00300811" w:rsidRDefault="00741CE3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>Figure 13</w:t>
      </w:r>
    </w:p>
    <w:p w14:paraId="4781A7DA" w14:textId="77777777" w:rsidR="007D3C86" w:rsidRPr="00300811" w:rsidRDefault="00741CE3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noProof/>
          <w:sz w:val="22"/>
          <w:szCs w:val="22"/>
        </w:rPr>
        <w:lastRenderedPageBreak/>
        <w:drawing>
          <wp:inline distT="0" distB="0" distL="0" distR="0" wp14:anchorId="477205BC" wp14:editId="72895D17">
            <wp:extent cx="5486400" cy="411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71056" w14:textId="77777777" w:rsidR="007D3C86" w:rsidRPr="00300811" w:rsidRDefault="007D3C86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1FBFA44B" w14:textId="77777777" w:rsidR="007D3C86" w:rsidRPr="00300811" w:rsidRDefault="007D3C86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47037380" w14:textId="77777777" w:rsidR="007D3C86" w:rsidRPr="00300811" w:rsidRDefault="007D3C86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4EDCED0E" w14:textId="77777777" w:rsidR="007D3C86" w:rsidRPr="00300811" w:rsidRDefault="007D3C86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0429B00C" w14:textId="77777777" w:rsidR="007D3C86" w:rsidRPr="00300811" w:rsidRDefault="007D3C86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4D158ED5" w14:textId="77777777" w:rsidR="0017143D" w:rsidRDefault="0017143D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004B112D" w14:textId="77777777" w:rsidR="0017143D" w:rsidRDefault="0017143D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677BA059" w14:textId="4F15542D" w:rsidR="00741CE3" w:rsidRPr="00300811" w:rsidRDefault="00741CE3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sz w:val="22"/>
          <w:szCs w:val="22"/>
        </w:rPr>
        <w:t xml:space="preserve">Figure </w:t>
      </w:r>
      <w:r w:rsidR="007D3C86" w:rsidRPr="00300811">
        <w:rPr>
          <w:rFonts w:ascii="Microsoft Sans Serif" w:hAnsi="Microsoft Sans Serif" w:cs="Microsoft Sans Serif"/>
          <w:bCs/>
          <w:sz w:val="22"/>
          <w:szCs w:val="22"/>
        </w:rPr>
        <w:t>14</w:t>
      </w:r>
    </w:p>
    <w:p w14:paraId="1C0EA2B4" w14:textId="4E11A062" w:rsidR="007D3C86" w:rsidRPr="00300811" w:rsidRDefault="007D3C86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noProof/>
          <w:sz w:val="22"/>
          <w:szCs w:val="22"/>
        </w:rPr>
        <w:drawing>
          <wp:inline distT="0" distB="0" distL="0" distR="0" wp14:anchorId="12B66909" wp14:editId="60296085">
            <wp:extent cx="5486400" cy="4382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1537" w14:textId="77777777" w:rsidR="007D3C86" w:rsidRPr="00300811" w:rsidRDefault="007D3C86" w:rsidP="004039B2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2A788411" w14:textId="774FEBCC" w:rsidR="005A27E4" w:rsidRDefault="00C8532B" w:rsidP="00356B4E">
      <w:pPr>
        <w:pStyle w:val="ListParagraph"/>
        <w:numPr>
          <w:ilvl w:val="0"/>
          <w:numId w:val="12"/>
        </w:num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 w:rsidRPr="005A27E4">
        <w:rPr>
          <w:rFonts w:ascii="Microsoft Sans Serif" w:hAnsi="Microsoft Sans Serif" w:cs="Microsoft Sans Serif"/>
          <w:bCs/>
          <w:sz w:val="22"/>
          <w:szCs w:val="22"/>
        </w:rPr>
        <w:lastRenderedPageBreak/>
        <w:t>Finally,</w:t>
      </w:r>
      <w:r w:rsidR="00443F15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 I done all </w:t>
      </w:r>
      <w:r w:rsidR="00BC454D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the </w:t>
      </w:r>
      <w:r w:rsidR="00443F15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tasks for ‘main.py’ where </w:t>
      </w:r>
      <w:r w:rsidR="0078464E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task 17 I have </w:t>
      </w:r>
      <w:r w:rsidR="00D76DC9" w:rsidRPr="005A27E4">
        <w:rPr>
          <w:rFonts w:ascii="Microsoft Sans Serif" w:hAnsi="Microsoft Sans Serif" w:cs="Microsoft Sans Serif"/>
          <w:bCs/>
          <w:sz w:val="22"/>
          <w:szCs w:val="22"/>
        </w:rPr>
        <w:t>imported</w:t>
      </w:r>
      <w:r w:rsidR="004B7FE6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 csv, tui, visual,</w:t>
      </w:r>
      <w:r w:rsidR="002441E6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proofErr w:type="spellStart"/>
      <w:r w:rsidR="004B7FE6" w:rsidRPr="005A27E4">
        <w:rPr>
          <w:rFonts w:ascii="Microsoft Sans Serif" w:hAnsi="Microsoft Sans Serif" w:cs="Microsoft Sans Serif"/>
          <w:bCs/>
          <w:sz w:val="22"/>
          <w:szCs w:val="22"/>
        </w:rPr>
        <w:t>abstractmethod</w:t>
      </w:r>
      <w:proofErr w:type="spellEnd"/>
      <w:r w:rsidR="002D1C55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 from ABC </w:t>
      </w:r>
      <w:r w:rsidR="002F6A45" w:rsidRPr="005A27E4">
        <w:rPr>
          <w:rFonts w:ascii="Microsoft Sans Serif" w:hAnsi="Microsoft Sans Serif" w:cs="Microsoft Sans Serif"/>
          <w:bCs/>
          <w:sz w:val="22"/>
          <w:szCs w:val="22"/>
        </w:rPr>
        <w:t>module</w:t>
      </w:r>
      <w:r w:rsidR="002D1C55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 and </w:t>
      </w:r>
      <w:r w:rsidR="004B7FE6" w:rsidRPr="005A27E4">
        <w:rPr>
          <w:rFonts w:ascii="Microsoft Sans Serif" w:hAnsi="Microsoft Sans Serif" w:cs="Microsoft Sans Serif"/>
          <w:bCs/>
          <w:sz w:val="22"/>
          <w:szCs w:val="22"/>
        </w:rPr>
        <w:t>json</w:t>
      </w:r>
      <w:r w:rsidR="0078464E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, task 18 empty records list </w:t>
      </w:r>
      <w:r w:rsidR="00971CF6" w:rsidRPr="005A27E4">
        <w:rPr>
          <w:rFonts w:ascii="Microsoft Sans Serif" w:hAnsi="Microsoft Sans Serif" w:cs="Microsoft Sans Serif"/>
          <w:bCs/>
          <w:sz w:val="22"/>
          <w:szCs w:val="22"/>
        </w:rPr>
        <w:t>created, from tui I called welcome</w:t>
      </w:r>
      <w:r w:rsidR="00BC454D" w:rsidRPr="005A27E4">
        <w:rPr>
          <w:rFonts w:ascii="Microsoft Sans Serif" w:hAnsi="Microsoft Sans Serif" w:cs="Microsoft Sans Serif"/>
          <w:bCs/>
          <w:sz w:val="22"/>
          <w:szCs w:val="22"/>
        </w:rPr>
        <w:t>()</w:t>
      </w:r>
      <w:r w:rsidR="00EA4713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, </w:t>
      </w:r>
      <w:r w:rsidR="006F4F67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menu(), </w:t>
      </w:r>
      <w:r w:rsidR="00971CF6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 functions </w:t>
      </w:r>
      <w:r w:rsidR="00BC454D" w:rsidRPr="005A27E4">
        <w:rPr>
          <w:rFonts w:ascii="Microsoft Sans Serif" w:hAnsi="Microsoft Sans Serif" w:cs="Microsoft Sans Serif"/>
          <w:bCs/>
          <w:sz w:val="22"/>
          <w:szCs w:val="22"/>
        </w:rPr>
        <w:t>on task 19</w:t>
      </w:r>
      <w:r w:rsidR="006F4F67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 and 20</w:t>
      </w:r>
      <w:r w:rsidR="000643F0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 accordingly. Here I go through line by line and called various functions where needed.</w:t>
      </w:r>
      <w:r w:rsidR="00AA6A3F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="00BB4DC3" w:rsidRPr="005A27E4">
        <w:rPr>
          <w:rFonts w:ascii="Microsoft Sans Serif" w:hAnsi="Microsoft Sans Serif" w:cs="Microsoft Sans Serif"/>
          <w:bCs/>
          <w:sz w:val="22"/>
          <w:szCs w:val="22"/>
        </w:rPr>
        <w:t>In this section</w:t>
      </w:r>
      <w:r w:rsidR="0032447D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="00E72CD3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I have read data from CSV file </w:t>
      </w:r>
      <w:r w:rsidR="0037429D" w:rsidRPr="005A27E4">
        <w:rPr>
          <w:rFonts w:ascii="Microsoft Sans Serif" w:hAnsi="Microsoft Sans Serif" w:cs="Microsoft Sans Serif"/>
          <w:bCs/>
          <w:sz w:val="22"/>
          <w:szCs w:val="22"/>
        </w:rPr>
        <w:t>and add it to the list, retrieve file path for CSV data file</w:t>
      </w:r>
      <w:r w:rsidR="00877CE5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 and handle with try and except block </w:t>
      </w:r>
      <w:r w:rsidR="00C13584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on task 21 and </w:t>
      </w:r>
      <w:r w:rsidR="00A82137">
        <w:rPr>
          <w:rFonts w:ascii="Microsoft Sans Serif" w:hAnsi="Microsoft Sans Serif" w:cs="Microsoft Sans Serif"/>
          <w:bCs/>
          <w:sz w:val="22"/>
          <w:szCs w:val="22"/>
        </w:rPr>
        <w:t xml:space="preserve">then </w:t>
      </w:r>
      <w:r w:rsidR="00C13584" w:rsidRPr="005A27E4">
        <w:rPr>
          <w:rFonts w:ascii="Microsoft Sans Serif" w:hAnsi="Microsoft Sans Serif" w:cs="Microsoft Sans Serif"/>
          <w:bCs/>
          <w:sz w:val="22"/>
          <w:szCs w:val="22"/>
        </w:rPr>
        <w:t>go to task 22</w:t>
      </w:r>
      <w:r w:rsidR="00A82137">
        <w:rPr>
          <w:rFonts w:ascii="Microsoft Sans Serif" w:hAnsi="Microsoft Sans Serif" w:cs="Microsoft Sans Serif"/>
          <w:bCs/>
          <w:sz w:val="22"/>
          <w:szCs w:val="22"/>
        </w:rPr>
        <w:t xml:space="preserve"> and 23 </w:t>
      </w:r>
      <w:r w:rsidR="00C13584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to load </w:t>
      </w:r>
      <w:r w:rsidR="00A82137">
        <w:rPr>
          <w:rFonts w:ascii="Microsoft Sans Serif" w:hAnsi="Microsoft Sans Serif" w:cs="Microsoft Sans Serif"/>
          <w:bCs/>
          <w:sz w:val="22"/>
          <w:szCs w:val="22"/>
        </w:rPr>
        <w:t xml:space="preserve">and visualize </w:t>
      </w:r>
      <w:r w:rsidR="00C13584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data </w:t>
      </w:r>
      <w:r w:rsidR="00E47D36" w:rsidRPr="005A27E4">
        <w:rPr>
          <w:rFonts w:ascii="Microsoft Sans Serif" w:hAnsi="Microsoft Sans Serif" w:cs="Microsoft Sans Serif"/>
          <w:bCs/>
          <w:sz w:val="22"/>
          <w:szCs w:val="22"/>
        </w:rPr>
        <w:t xml:space="preserve">via module tui </w:t>
      </w:r>
      <w:r w:rsidR="00856C35">
        <w:rPr>
          <w:rFonts w:ascii="Microsoft Sans Serif" w:hAnsi="Microsoft Sans Serif" w:cs="Microsoft Sans Serif"/>
          <w:bCs/>
          <w:sz w:val="22"/>
          <w:szCs w:val="22"/>
        </w:rPr>
        <w:t xml:space="preserve">and visual </w:t>
      </w:r>
      <w:r w:rsidR="00E47D36" w:rsidRPr="005A27E4">
        <w:rPr>
          <w:rFonts w:ascii="Microsoft Sans Serif" w:hAnsi="Microsoft Sans Serif" w:cs="Microsoft Sans Serif"/>
          <w:bCs/>
          <w:sz w:val="22"/>
          <w:szCs w:val="22"/>
        </w:rPr>
        <w:t>where all the function</w:t>
      </w:r>
      <w:r w:rsidR="00856C35">
        <w:rPr>
          <w:rFonts w:ascii="Microsoft Sans Serif" w:hAnsi="Microsoft Sans Serif" w:cs="Microsoft Sans Serif"/>
          <w:bCs/>
          <w:sz w:val="22"/>
          <w:szCs w:val="22"/>
        </w:rPr>
        <w:t>s , pie chart</w:t>
      </w:r>
      <w:r w:rsidR="00E0104F">
        <w:rPr>
          <w:rFonts w:ascii="Microsoft Sans Serif" w:hAnsi="Microsoft Sans Serif" w:cs="Microsoft Sans Serif"/>
          <w:bCs/>
          <w:sz w:val="22"/>
          <w:szCs w:val="22"/>
        </w:rPr>
        <w:t xml:space="preserve">, bar chart </w:t>
      </w:r>
      <w:r w:rsidR="004D2F55">
        <w:rPr>
          <w:rFonts w:ascii="Microsoft Sans Serif" w:hAnsi="Microsoft Sans Serif" w:cs="Microsoft Sans Serif"/>
          <w:bCs/>
          <w:sz w:val="22"/>
          <w:szCs w:val="22"/>
        </w:rPr>
        <w:t xml:space="preserve">plotted. </w:t>
      </w:r>
      <w:r w:rsidR="00356B4E">
        <w:rPr>
          <w:rFonts w:ascii="Microsoft Sans Serif" w:hAnsi="Microsoft Sans Serif" w:cs="Microsoft Sans Serif"/>
          <w:bCs/>
          <w:sz w:val="22"/>
          <w:szCs w:val="22"/>
        </w:rPr>
        <w:t xml:space="preserve">After </w:t>
      </w:r>
      <w:r w:rsidR="00A24774">
        <w:rPr>
          <w:rFonts w:ascii="Microsoft Sans Serif" w:hAnsi="Microsoft Sans Serif" w:cs="Microsoft Sans Serif"/>
          <w:bCs/>
          <w:sz w:val="22"/>
          <w:szCs w:val="22"/>
        </w:rPr>
        <w:t xml:space="preserve">successfully reach this </w:t>
      </w:r>
      <w:r w:rsidR="004F5A3F">
        <w:rPr>
          <w:rFonts w:ascii="Microsoft Sans Serif" w:hAnsi="Microsoft Sans Serif" w:cs="Microsoft Sans Serif"/>
          <w:bCs/>
          <w:sz w:val="22"/>
          <w:szCs w:val="22"/>
        </w:rPr>
        <w:t>stage,</w:t>
      </w:r>
      <w:r w:rsidR="00A24774">
        <w:rPr>
          <w:rFonts w:ascii="Microsoft Sans Serif" w:hAnsi="Microsoft Sans Serif" w:cs="Microsoft Sans Serif"/>
          <w:bCs/>
          <w:sz w:val="22"/>
          <w:szCs w:val="22"/>
        </w:rPr>
        <w:t xml:space="preserve"> I easily done rest tasks </w:t>
      </w:r>
      <w:r w:rsidR="00A157FA">
        <w:rPr>
          <w:rFonts w:ascii="Microsoft Sans Serif" w:hAnsi="Microsoft Sans Serif" w:cs="Microsoft Sans Serif"/>
          <w:bCs/>
          <w:sz w:val="22"/>
          <w:szCs w:val="22"/>
        </w:rPr>
        <w:t xml:space="preserve">to </w:t>
      </w:r>
      <w:r w:rsidR="00C54F6D">
        <w:rPr>
          <w:rFonts w:ascii="Microsoft Sans Serif" w:hAnsi="Microsoft Sans Serif" w:cs="Microsoft Sans Serif"/>
          <w:bCs/>
          <w:sz w:val="22"/>
          <w:szCs w:val="22"/>
        </w:rPr>
        <w:t>export data into json file format via abstr</w:t>
      </w:r>
      <w:r w:rsidR="00181FAD">
        <w:rPr>
          <w:rFonts w:ascii="Microsoft Sans Serif" w:hAnsi="Microsoft Sans Serif" w:cs="Microsoft Sans Serif"/>
          <w:bCs/>
          <w:sz w:val="22"/>
          <w:szCs w:val="22"/>
        </w:rPr>
        <w:t xml:space="preserve">act class. In this section I have commented </w:t>
      </w:r>
      <w:r w:rsidR="003B25A9">
        <w:rPr>
          <w:rFonts w:ascii="Microsoft Sans Serif" w:hAnsi="Microsoft Sans Serif" w:cs="Microsoft Sans Serif"/>
          <w:bCs/>
          <w:sz w:val="22"/>
          <w:szCs w:val="22"/>
        </w:rPr>
        <w:t>all work I have done into the code</w:t>
      </w:r>
      <w:r w:rsidR="0017143D">
        <w:rPr>
          <w:rFonts w:ascii="Microsoft Sans Serif" w:hAnsi="Microsoft Sans Serif" w:cs="Microsoft Sans Serif"/>
          <w:bCs/>
          <w:sz w:val="22"/>
          <w:szCs w:val="22"/>
        </w:rPr>
        <w:t xml:space="preserve"> so that anyone can </w:t>
      </w:r>
      <w:r w:rsidR="007F09FF">
        <w:rPr>
          <w:rFonts w:ascii="Microsoft Sans Serif" w:hAnsi="Microsoft Sans Serif" w:cs="Microsoft Sans Serif"/>
          <w:bCs/>
          <w:sz w:val="22"/>
          <w:szCs w:val="22"/>
        </w:rPr>
        <w:t>manage</w:t>
      </w:r>
      <w:r w:rsidR="0017143D">
        <w:rPr>
          <w:rFonts w:ascii="Microsoft Sans Serif" w:hAnsi="Microsoft Sans Serif" w:cs="Microsoft Sans Serif"/>
          <w:bCs/>
          <w:sz w:val="22"/>
          <w:szCs w:val="22"/>
        </w:rPr>
        <w:t xml:space="preserve"> this application in future for upgrade version. Here </w:t>
      </w:r>
      <w:r w:rsidR="00AC5B39">
        <w:rPr>
          <w:rFonts w:ascii="Microsoft Sans Serif" w:hAnsi="Microsoft Sans Serif" w:cs="Microsoft Sans Serif"/>
          <w:bCs/>
          <w:sz w:val="22"/>
          <w:szCs w:val="22"/>
        </w:rPr>
        <w:t>is</w:t>
      </w:r>
      <w:r w:rsidR="0017143D">
        <w:rPr>
          <w:rFonts w:ascii="Microsoft Sans Serif" w:hAnsi="Microsoft Sans Serif" w:cs="Microsoft Sans Serif"/>
          <w:bCs/>
          <w:sz w:val="22"/>
          <w:szCs w:val="22"/>
        </w:rPr>
        <w:t xml:space="preserve"> the output below:</w:t>
      </w:r>
    </w:p>
    <w:p w14:paraId="01BFD930" w14:textId="0B3F69C0" w:rsidR="0017143D" w:rsidRDefault="0017143D" w:rsidP="0017143D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bCs/>
          <w:sz w:val="22"/>
          <w:szCs w:val="22"/>
        </w:rPr>
        <w:t>Figure 15</w:t>
      </w:r>
    </w:p>
    <w:p w14:paraId="1AC8AE0A" w14:textId="5D4ED21B" w:rsidR="0017143D" w:rsidRDefault="00097668" w:rsidP="0017143D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bCs/>
          <w:noProof/>
          <w:sz w:val="22"/>
          <w:szCs w:val="22"/>
        </w:rPr>
        <w:drawing>
          <wp:inline distT="0" distB="0" distL="0" distR="0" wp14:anchorId="03F4FD3F" wp14:editId="1AFE13CC">
            <wp:extent cx="5474335" cy="17157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2A51" w14:textId="77777777" w:rsidR="00097668" w:rsidRDefault="00097668" w:rsidP="0017143D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171E18A7" w14:textId="77777777" w:rsidR="00097668" w:rsidRDefault="00097668" w:rsidP="0017143D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5A176BF4" w14:textId="77777777" w:rsidR="00097668" w:rsidRDefault="00097668" w:rsidP="0017143D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2FA928E8" w14:textId="77777777" w:rsidR="00097668" w:rsidRDefault="00097668" w:rsidP="0017143D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7A5B5867" w14:textId="77777777" w:rsidR="00001510" w:rsidRDefault="00001510" w:rsidP="0017143D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33DF32F2" w14:textId="4D596A99" w:rsidR="00097668" w:rsidRDefault="00097668" w:rsidP="0017143D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bCs/>
          <w:sz w:val="22"/>
          <w:szCs w:val="22"/>
        </w:rPr>
        <w:t>Figure 16</w:t>
      </w:r>
    </w:p>
    <w:p w14:paraId="57CCA260" w14:textId="08DDD48C" w:rsidR="00097668" w:rsidRDefault="00097668" w:rsidP="0017143D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bCs/>
          <w:noProof/>
          <w:sz w:val="22"/>
          <w:szCs w:val="22"/>
        </w:rPr>
        <w:drawing>
          <wp:inline distT="0" distB="0" distL="0" distR="0" wp14:anchorId="6BDE7A51" wp14:editId="2F107226">
            <wp:extent cx="5480685" cy="4382135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E1BF" w14:textId="77777777" w:rsidR="00C271E3" w:rsidRDefault="00C271E3" w:rsidP="0017143D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</w:p>
    <w:p w14:paraId="412FB3AF" w14:textId="3E20E9CB" w:rsidR="0018276F" w:rsidRDefault="00822A48" w:rsidP="0017143D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bCs/>
          <w:sz w:val="22"/>
          <w:szCs w:val="22"/>
        </w:rPr>
        <w:lastRenderedPageBreak/>
        <w:t>Figure 17</w:t>
      </w:r>
    </w:p>
    <w:p w14:paraId="701E0B56" w14:textId="0327EA7B" w:rsidR="00245D7B" w:rsidRPr="00300811" w:rsidRDefault="00822A48" w:rsidP="000B4F47">
      <w:pPr>
        <w:pStyle w:val="ListParagraph"/>
        <w:spacing w:line="360" w:lineRule="auto"/>
        <w:jc w:val="center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bCs/>
          <w:noProof/>
          <w:sz w:val="22"/>
          <w:szCs w:val="22"/>
        </w:rPr>
        <w:drawing>
          <wp:inline distT="0" distB="0" distL="0" distR="0" wp14:anchorId="4B89BBF6" wp14:editId="79730D6C">
            <wp:extent cx="5480685" cy="438785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123D" w14:textId="32F7EB28" w:rsidR="001C417A" w:rsidRPr="00300811" w:rsidRDefault="001D7A20" w:rsidP="004039B2">
      <w:pPr>
        <w:pStyle w:val="Heading1"/>
        <w:spacing w:line="360" w:lineRule="auto"/>
        <w:rPr>
          <w:rFonts w:ascii="Microsoft Sans Serif" w:hAnsi="Microsoft Sans Serif" w:cs="Microsoft Sans Serif"/>
          <w:bCs/>
          <w:color w:val="auto"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color w:val="auto"/>
          <w:sz w:val="22"/>
          <w:szCs w:val="22"/>
        </w:rPr>
        <w:t>4. Conclusion</w:t>
      </w:r>
    </w:p>
    <w:p w14:paraId="6339DFF8" w14:textId="7F37D943" w:rsidR="001D7A20" w:rsidRPr="00300811" w:rsidRDefault="00B77EC6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bCs/>
          <w:sz w:val="22"/>
          <w:szCs w:val="22"/>
        </w:rPr>
        <w:t xml:space="preserve">Finally </w:t>
      </w:r>
      <w:r w:rsidR="00AD4B17">
        <w:rPr>
          <w:rFonts w:ascii="Microsoft Sans Serif" w:hAnsi="Microsoft Sans Serif" w:cs="Microsoft Sans Serif"/>
          <w:bCs/>
          <w:sz w:val="22"/>
          <w:szCs w:val="22"/>
        </w:rPr>
        <w:t xml:space="preserve">solar </w:t>
      </w:r>
      <w:r w:rsidR="00D03A5E">
        <w:rPr>
          <w:rFonts w:ascii="Microsoft Sans Serif" w:hAnsi="Microsoft Sans Serif" w:cs="Microsoft Sans Serif"/>
          <w:bCs/>
          <w:sz w:val="22"/>
          <w:szCs w:val="22"/>
        </w:rPr>
        <w:t xml:space="preserve">system </w:t>
      </w:r>
      <w:r w:rsidR="00AD4B17">
        <w:rPr>
          <w:rFonts w:ascii="Microsoft Sans Serif" w:hAnsi="Microsoft Sans Serif" w:cs="Microsoft Sans Serif"/>
          <w:bCs/>
          <w:sz w:val="22"/>
          <w:szCs w:val="22"/>
        </w:rPr>
        <w:t>project successfully completed.</w:t>
      </w:r>
      <w:r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="006B2424">
        <w:rPr>
          <w:rFonts w:ascii="Microsoft Sans Serif" w:hAnsi="Microsoft Sans Serif" w:cs="Microsoft Sans Serif"/>
          <w:bCs/>
          <w:sz w:val="22"/>
          <w:szCs w:val="22"/>
        </w:rPr>
        <w:t xml:space="preserve">At this stage </w:t>
      </w:r>
      <w:r w:rsidR="000D57D2">
        <w:rPr>
          <w:rFonts w:ascii="Microsoft Sans Serif" w:hAnsi="Microsoft Sans Serif" w:cs="Microsoft Sans Serif"/>
          <w:bCs/>
          <w:sz w:val="22"/>
          <w:szCs w:val="22"/>
        </w:rPr>
        <w:t>I can now loaded</w:t>
      </w:r>
      <w:r w:rsidR="00BF0C97">
        <w:rPr>
          <w:rFonts w:ascii="Microsoft Sans Serif" w:hAnsi="Microsoft Sans Serif" w:cs="Microsoft Sans Serif"/>
          <w:bCs/>
          <w:sz w:val="22"/>
          <w:szCs w:val="22"/>
        </w:rPr>
        <w:t xml:space="preserve"> CSV file data</w:t>
      </w:r>
      <w:r w:rsidR="00043E53">
        <w:rPr>
          <w:rFonts w:ascii="Microsoft Sans Serif" w:hAnsi="Microsoft Sans Serif" w:cs="Microsoft Sans Serif"/>
          <w:bCs/>
          <w:sz w:val="22"/>
          <w:szCs w:val="22"/>
        </w:rPr>
        <w:t xml:space="preserve"> in</w:t>
      </w:r>
      <w:r w:rsidR="000D57D2">
        <w:rPr>
          <w:rFonts w:ascii="Microsoft Sans Serif" w:hAnsi="Microsoft Sans Serif" w:cs="Microsoft Sans Serif"/>
          <w:bCs/>
          <w:sz w:val="22"/>
          <w:szCs w:val="22"/>
        </w:rPr>
        <w:t xml:space="preserve">to a list </w:t>
      </w:r>
      <w:r w:rsidR="00BF0C97">
        <w:rPr>
          <w:rFonts w:ascii="Microsoft Sans Serif" w:hAnsi="Microsoft Sans Serif" w:cs="Microsoft Sans Serif"/>
          <w:bCs/>
          <w:sz w:val="22"/>
          <w:szCs w:val="22"/>
        </w:rPr>
        <w:t xml:space="preserve">to process </w:t>
      </w:r>
      <w:r w:rsidR="00043E53">
        <w:rPr>
          <w:rFonts w:ascii="Microsoft Sans Serif" w:hAnsi="Microsoft Sans Serif" w:cs="Microsoft Sans Serif"/>
          <w:bCs/>
          <w:sz w:val="22"/>
          <w:szCs w:val="22"/>
        </w:rPr>
        <w:t>and visualize</w:t>
      </w:r>
      <w:r w:rsidR="00227222">
        <w:rPr>
          <w:rFonts w:ascii="Microsoft Sans Serif" w:hAnsi="Microsoft Sans Serif" w:cs="Microsoft Sans Serif"/>
          <w:bCs/>
          <w:sz w:val="22"/>
          <w:szCs w:val="22"/>
        </w:rPr>
        <w:t xml:space="preserve"> and export da</w:t>
      </w:r>
      <w:r w:rsidR="00F17FEA">
        <w:rPr>
          <w:rFonts w:ascii="Microsoft Sans Serif" w:hAnsi="Microsoft Sans Serif" w:cs="Microsoft Sans Serif"/>
          <w:bCs/>
          <w:sz w:val="22"/>
          <w:szCs w:val="22"/>
        </w:rPr>
        <w:t>ta via json file format using OOP abstract method.</w:t>
      </w:r>
    </w:p>
    <w:p w14:paraId="3873F54C" w14:textId="77777777" w:rsidR="00831ECD" w:rsidRPr="00300811" w:rsidRDefault="00831ECD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68C31692" w14:textId="0EAE7968" w:rsidR="00403E6A" w:rsidRPr="00300811" w:rsidRDefault="00403E6A" w:rsidP="004039B2">
      <w:pPr>
        <w:pStyle w:val="Heading1"/>
        <w:spacing w:line="360" w:lineRule="auto"/>
        <w:rPr>
          <w:rFonts w:ascii="Microsoft Sans Serif" w:hAnsi="Microsoft Sans Serif" w:cs="Microsoft Sans Serif"/>
          <w:bCs/>
          <w:color w:val="auto"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color w:val="auto"/>
          <w:sz w:val="22"/>
          <w:szCs w:val="22"/>
        </w:rPr>
        <w:t>5. Refer</w:t>
      </w:r>
      <w:r w:rsidR="00831ECD" w:rsidRPr="00300811">
        <w:rPr>
          <w:rFonts w:ascii="Microsoft Sans Serif" w:hAnsi="Microsoft Sans Serif" w:cs="Microsoft Sans Serif"/>
          <w:bCs/>
          <w:color w:val="auto"/>
          <w:sz w:val="22"/>
          <w:szCs w:val="22"/>
        </w:rPr>
        <w:t>ence list</w:t>
      </w:r>
    </w:p>
    <w:p w14:paraId="7BF58C16" w14:textId="77777777" w:rsidR="004C70BE" w:rsidRPr="00300811" w:rsidRDefault="00DE3C89" w:rsidP="004039B2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icrosoft Sans Serif" w:hAnsi="Microsoft Sans Serif" w:cs="Microsoft Sans Serif"/>
          <w:bCs/>
          <w:color w:val="080808"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i/>
          <w:iCs/>
          <w:color w:val="8C8C8C"/>
          <w:sz w:val="22"/>
          <w:szCs w:val="22"/>
        </w:rPr>
        <w:t xml:space="preserve">www.guru99.com. (n.d.). Python Check If File or Directory Exists. [online] Available </w:t>
      </w:r>
      <w:proofErr w:type="spellStart"/>
      <w:r w:rsidRPr="00300811">
        <w:rPr>
          <w:rFonts w:ascii="Microsoft Sans Serif" w:hAnsi="Microsoft Sans Serif" w:cs="Microsoft Sans Serif"/>
          <w:bCs/>
          <w:i/>
          <w:iCs/>
          <w:color w:val="8C8C8C"/>
          <w:sz w:val="22"/>
          <w:szCs w:val="22"/>
        </w:rPr>
        <w:t>at:https</w:t>
      </w:r>
      <w:proofErr w:type="spellEnd"/>
      <w:r w:rsidRPr="00300811">
        <w:rPr>
          <w:rFonts w:ascii="Microsoft Sans Serif" w:hAnsi="Microsoft Sans Serif" w:cs="Microsoft Sans Serif"/>
          <w:bCs/>
          <w:i/>
          <w:iCs/>
          <w:color w:val="8C8C8C"/>
          <w:sz w:val="22"/>
          <w:szCs w:val="22"/>
        </w:rPr>
        <w:t>://www.guru99.com/python-check-if-file-exists.html.</w:t>
      </w:r>
    </w:p>
    <w:p w14:paraId="142609DA" w14:textId="2543A5AC" w:rsidR="00DE3C89" w:rsidRPr="00300811" w:rsidRDefault="00DE3C89" w:rsidP="004039B2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icrosoft Sans Serif" w:hAnsi="Microsoft Sans Serif" w:cs="Microsoft Sans Serif"/>
          <w:bCs/>
          <w:color w:val="080808"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i/>
          <w:iCs/>
          <w:color w:val="8C8C8C"/>
          <w:sz w:val="22"/>
          <w:szCs w:val="22"/>
        </w:rPr>
        <w:t>learn.solent.ac.uk. (n.d.). Solent Online Learning: Log in to the site. [online] Available at: https://learn.solent.ac.uk/mod/page/view.php?id=2049756 [Accessed 4 Sep. 2021].</w:t>
      </w:r>
    </w:p>
    <w:p w14:paraId="2F377CDF" w14:textId="4CA4D9A9" w:rsidR="002142BE" w:rsidRPr="00300811" w:rsidRDefault="002142BE" w:rsidP="004039B2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icrosoft Sans Serif" w:hAnsi="Microsoft Sans Serif" w:cs="Microsoft Sans Serif"/>
          <w:bCs/>
          <w:color w:val="080808"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color w:val="080808"/>
          <w:sz w:val="22"/>
          <w:szCs w:val="22"/>
        </w:rPr>
        <w:t xml:space="preserve">Solent University (n.d.). Solent Online Learning: Log in to the site. [online] learn.solent.ac.uk. Available at: </w:t>
      </w:r>
      <w:hyperlink r:id="rId26" w:history="1">
        <w:r w:rsidR="00B607D5" w:rsidRPr="00300811">
          <w:rPr>
            <w:rStyle w:val="Hyperlink"/>
            <w:rFonts w:ascii="Microsoft Sans Serif" w:hAnsi="Microsoft Sans Serif" w:cs="Microsoft Sans Serif"/>
            <w:bCs/>
            <w:sz w:val="22"/>
            <w:szCs w:val="22"/>
          </w:rPr>
          <w:t>https://learn.solent.ac.uk/mod/page/view.php?id=2049728</w:t>
        </w:r>
      </w:hyperlink>
      <w:r w:rsidRPr="00300811">
        <w:rPr>
          <w:rFonts w:ascii="Microsoft Sans Serif" w:hAnsi="Microsoft Sans Serif" w:cs="Microsoft Sans Serif"/>
          <w:bCs/>
          <w:color w:val="080808"/>
          <w:sz w:val="22"/>
          <w:szCs w:val="22"/>
        </w:rPr>
        <w:t>.</w:t>
      </w:r>
    </w:p>
    <w:p w14:paraId="392FEB73" w14:textId="77777777" w:rsidR="00B607D5" w:rsidRPr="00300811" w:rsidRDefault="00B607D5" w:rsidP="004039B2">
      <w:pPr>
        <w:pStyle w:val="HTMLPreformatted"/>
        <w:numPr>
          <w:ilvl w:val="0"/>
          <w:numId w:val="14"/>
        </w:numPr>
        <w:shd w:val="clear" w:color="auto" w:fill="FFFFFF"/>
        <w:spacing w:line="360" w:lineRule="auto"/>
        <w:rPr>
          <w:rFonts w:ascii="Microsoft Sans Serif" w:hAnsi="Microsoft Sans Serif" w:cs="Microsoft Sans Serif"/>
          <w:bCs/>
          <w:color w:val="080808"/>
          <w:sz w:val="22"/>
          <w:szCs w:val="22"/>
        </w:rPr>
      </w:pPr>
      <w:r w:rsidRPr="00300811">
        <w:rPr>
          <w:rFonts w:ascii="Microsoft Sans Serif" w:hAnsi="Microsoft Sans Serif" w:cs="Microsoft Sans Serif"/>
          <w:bCs/>
          <w:i/>
          <w:iCs/>
          <w:color w:val="8C8C8C"/>
          <w:sz w:val="22"/>
          <w:szCs w:val="22"/>
        </w:rPr>
        <w:t xml:space="preserve"># </w:t>
      </w:r>
      <w:proofErr w:type="spellStart"/>
      <w:r w:rsidRPr="00300811">
        <w:rPr>
          <w:rFonts w:ascii="Microsoft Sans Serif" w:hAnsi="Microsoft Sans Serif" w:cs="Microsoft Sans Serif"/>
          <w:bCs/>
          <w:i/>
          <w:iCs/>
          <w:color w:val="8C8C8C"/>
          <w:sz w:val="22"/>
          <w:szCs w:val="22"/>
        </w:rPr>
        <w:t>GeeksforGeeks</w:t>
      </w:r>
      <w:proofErr w:type="spellEnd"/>
      <w:r w:rsidRPr="00300811">
        <w:rPr>
          <w:rFonts w:ascii="Microsoft Sans Serif" w:hAnsi="Microsoft Sans Serif" w:cs="Microsoft Sans Serif"/>
          <w:bCs/>
          <w:i/>
          <w:iCs/>
          <w:color w:val="8C8C8C"/>
          <w:sz w:val="22"/>
          <w:szCs w:val="22"/>
        </w:rPr>
        <w:t>. (2019). Python | Get a list as input from user. [online] Available at: https://www.geeksforgeeks.org/python-get-a-list-as-input-from-user/?ref=leftbar-rightbar [Accessed 4 Sep. 2021].</w:t>
      </w:r>
    </w:p>
    <w:p w14:paraId="35DF9298" w14:textId="77777777" w:rsidR="00B607D5" w:rsidRPr="00300811" w:rsidRDefault="00B607D5" w:rsidP="002930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icrosoft Sans Serif" w:hAnsi="Microsoft Sans Serif" w:cs="Microsoft Sans Serif"/>
          <w:bCs/>
          <w:color w:val="080808"/>
          <w:sz w:val="22"/>
          <w:szCs w:val="22"/>
        </w:rPr>
      </w:pPr>
    </w:p>
    <w:p w14:paraId="5674539C" w14:textId="77777777" w:rsidR="00DE3C89" w:rsidRPr="00300811" w:rsidRDefault="00DE3C89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p w14:paraId="0CAFE0F0" w14:textId="52550DF6" w:rsidR="00831ECD" w:rsidRPr="00300811" w:rsidRDefault="00831ECD" w:rsidP="004039B2">
      <w:pPr>
        <w:spacing w:line="360" w:lineRule="auto"/>
        <w:rPr>
          <w:rFonts w:ascii="Microsoft Sans Serif" w:hAnsi="Microsoft Sans Serif" w:cs="Microsoft Sans Serif"/>
          <w:bCs/>
          <w:sz w:val="22"/>
          <w:szCs w:val="22"/>
        </w:rPr>
      </w:pPr>
    </w:p>
    <w:sectPr w:rsidR="00831ECD" w:rsidRPr="00300811" w:rsidSect="001A6820">
      <w:footerReference w:type="default" r:id="rId27"/>
      <w:type w:val="continuous"/>
      <w:pgSz w:w="12240" w:h="20160" w:code="5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C548E" w14:textId="77777777" w:rsidR="009F7ECB" w:rsidRDefault="009F7ECB">
      <w:r>
        <w:separator/>
      </w:r>
    </w:p>
  </w:endnote>
  <w:endnote w:type="continuationSeparator" w:id="0">
    <w:p w14:paraId="36F58A31" w14:textId="77777777" w:rsidR="009F7ECB" w:rsidRDefault="009F7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AFAFC" w14:textId="77777777" w:rsidR="00B044FD" w:rsidRDefault="00B044FD" w:rsidP="00AF15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EB7A40" w14:textId="77777777" w:rsidR="00B044FD" w:rsidRDefault="00B044FD" w:rsidP="00B1111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12C0" w14:textId="77777777" w:rsidR="00B72B34" w:rsidRDefault="00130F0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B65C3">
      <w:rPr>
        <w:noProof/>
      </w:rPr>
      <w:t>i</w:t>
    </w:r>
    <w:r>
      <w:rPr>
        <w:noProof/>
      </w:rPr>
      <w:fldChar w:fldCharType="end"/>
    </w:r>
  </w:p>
  <w:p w14:paraId="0F9E2DF0" w14:textId="77777777" w:rsidR="00B72B34" w:rsidRDefault="00B72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8181402"/>
      <w:docPartObj>
        <w:docPartGallery w:val="Page Numbers (Bottom of Page)"/>
        <w:docPartUnique/>
      </w:docPartObj>
    </w:sdtPr>
    <w:sdtEndPr/>
    <w:sdtContent>
      <w:p w14:paraId="1A567103" w14:textId="08D2C32A" w:rsidR="0061246C" w:rsidRPr="002621AF" w:rsidRDefault="008F4D3A" w:rsidP="002621A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792A2C04" wp14:editId="0CD2AA0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8415" t="0" r="635" b="0"/>
                  <wp:wrapNone/>
                  <wp:docPr id="10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11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E79893" w14:textId="77777777" w:rsidR="00615AAD" w:rsidRDefault="00615AA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9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CD53AD0" w14:textId="77777777" w:rsidR="00615AAD" w:rsidRDefault="00615AAD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2A2C04" id="Group 7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" o:allowincell="f">
                  <v:rect id="Rectangle 8" o:spid="_x0000_s102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69wgAAANs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" stroked="f">
                    <v:textbox>
                      <w:txbxContent>
                        <w:p w14:paraId="61E79893" w14:textId="77777777" w:rsidR="00615AAD" w:rsidRDefault="00615AAD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9" o:spid="_x0000_s1028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" filled="f" fillcolor="#5c83b4" strokecolor="#5c83b4">
                    <v:textbox inset=",0,,0">
                      <w:txbxContent>
                        <w:p w14:paraId="0CD53AD0" w14:textId="77777777" w:rsidR="00615AAD" w:rsidRDefault="00615AAD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E9C8C" w14:textId="77777777" w:rsidR="009F7ECB" w:rsidRDefault="009F7ECB">
      <w:r>
        <w:separator/>
      </w:r>
    </w:p>
  </w:footnote>
  <w:footnote w:type="continuationSeparator" w:id="0">
    <w:p w14:paraId="4579238D" w14:textId="77777777" w:rsidR="009F7ECB" w:rsidRDefault="009F7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pt;height:11.2pt" o:bullet="t">
        <v:imagedata r:id="rId1" o:title="mso2C9D"/>
      </v:shape>
    </w:pict>
  </w:numPicBullet>
  <w:abstractNum w:abstractNumId="0" w15:restartNumberingAfterBreak="0">
    <w:nsid w:val="07F16AEC"/>
    <w:multiLevelType w:val="hybridMultilevel"/>
    <w:tmpl w:val="F836C2CC"/>
    <w:lvl w:ilvl="0" w:tplc="08090017">
      <w:start w:val="1"/>
      <w:numFmt w:val="lowerLetter"/>
      <w:lvlText w:val="%1)"/>
      <w:lvlJc w:val="left"/>
      <w:pPr>
        <w:tabs>
          <w:tab w:val="num" w:pos="-1773"/>
        </w:tabs>
        <w:ind w:left="-17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-1053"/>
        </w:tabs>
        <w:ind w:left="-1053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-333"/>
        </w:tabs>
        <w:ind w:left="-333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87"/>
        </w:tabs>
        <w:ind w:left="3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1107"/>
        </w:tabs>
        <w:ind w:left="11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1827"/>
        </w:tabs>
        <w:ind w:left="18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2547"/>
        </w:tabs>
        <w:ind w:left="25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3267"/>
        </w:tabs>
        <w:ind w:left="32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3987"/>
        </w:tabs>
        <w:ind w:left="3987" w:hanging="180"/>
      </w:pPr>
    </w:lvl>
  </w:abstractNum>
  <w:abstractNum w:abstractNumId="1" w15:restartNumberingAfterBreak="0">
    <w:nsid w:val="123F3918"/>
    <w:multiLevelType w:val="hybridMultilevel"/>
    <w:tmpl w:val="0EDC5BB4"/>
    <w:lvl w:ilvl="0" w:tplc="F5A2DDCE">
      <w:start w:val="1"/>
      <w:numFmt w:val="decimal"/>
      <w:pStyle w:val="EssayContentsText"/>
      <w:lvlText w:val="%1."/>
      <w:lvlJc w:val="left"/>
      <w:pPr>
        <w:tabs>
          <w:tab w:val="num" w:pos="1440"/>
        </w:tabs>
        <w:ind w:left="1440" w:hanging="360"/>
      </w:pPr>
    </w:lvl>
    <w:lvl w:ilvl="1" w:tplc="68A040C8">
      <w:start w:val="1"/>
      <w:numFmt w:val="upperRoman"/>
      <w:pStyle w:val="EssayAppendixcontentspage"/>
      <w:lvlText w:val="%2."/>
      <w:lvlJc w:val="right"/>
      <w:pPr>
        <w:tabs>
          <w:tab w:val="num" w:pos="1980"/>
        </w:tabs>
        <w:ind w:left="1980" w:hanging="18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95F67B4"/>
    <w:multiLevelType w:val="hybridMultilevel"/>
    <w:tmpl w:val="6DDCF320"/>
    <w:lvl w:ilvl="0" w:tplc="A8287410">
      <w:start w:val="1"/>
      <w:numFmt w:val="decimal"/>
      <w:pStyle w:val="Bibliographytext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694774F"/>
    <w:multiLevelType w:val="hybridMultilevel"/>
    <w:tmpl w:val="05A84B3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27537"/>
    <w:multiLevelType w:val="hybridMultilevel"/>
    <w:tmpl w:val="2CA04F0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47E87"/>
    <w:multiLevelType w:val="hybridMultilevel"/>
    <w:tmpl w:val="1F80EEE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82ACD"/>
    <w:multiLevelType w:val="hybridMultilevel"/>
    <w:tmpl w:val="7B0E3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446F2"/>
    <w:multiLevelType w:val="multilevel"/>
    <w:tmpl w:val="5BAEB6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6C566D55"/>
    <w:multiLevelType w:val="hybridMultilevel"/>
    <w:tmpl w:val="36E4197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07B54"/>
    <w:multiLevelType w:val="hybridMultilevel"/>
    <w:tmpl w:val="451CA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7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6"/>
  </w:num>
  <w:num w:numId="10">
    <w:abstractNumId w:val="9"/>
  </w:num>
  <w:num w:numId="11">
    <w:abstractNumId w:val="5"/>
  </w:num>
  <w:num w:numId="12">
    <w:abstractNumId w:val="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MTUwNzU3NzYysDBR0lEKTi0uzszPAymwqAUAJ7GdZiwAAAA="/>
  </w:docVars>
  <w:rsids>
    <w:rsidRoot w:val="00E762A5"/>
    <w:rsid w:val="00001510"/>
    <w:rsid w:val="000027D4"/>
    <w:rsid w:val="00010825"/>
    <w:rsid w:val="00026911"/>
    <w:rsid w:val="000346F7"/>
    <w:rsid w:val="000429A2"/>
    <w:rsid w:val="00043E53"/>
    <w:rsid w:val="000474F3"/>
    <w:rsid w:val="00052C7A"/>
    <w:rsid w:val="00054AB0"/>
    <w:rsid w:val="00054D01"/>
    <w:rsid w:val="00054F16"/>
    <w:rsid w:val="00060A49"/>
    <w:rsid w:val="000643F0"/>
    <w:rsid w:val="00071417"/>
    <w:rsid w:val="0007297E"/>
    <w:rsid w:val="00073EA4"/>
    <w:rsid w:val="0007683E"/>
    <w:rsid w:val="00081824"/>
    <w:rsid w:val="000911F1"/>
    <w:rsid w:val="0009397F"/>
    <w:rsid w:val="000951FD"/>
    <w:rsid w:val="00097668"/>
    <w:rsid w:val="000A1B1F"/>
    <w:rsid w:val="000A47BE"/>
    <w:rsid w:val="000A69D3"/>
    <w:rsid w:val="000B4A62"/>
    <w:rsid w:val="000B4F47"/>
    <w:rsid w:val="000C0534"/>
    <w:rsid w:val="000C401B"/>
    <w:rsid w:val="000C5442"/>
    <w:rsid w:val="000C6C57"/>
    <w:rsid w:val="000C70C0"/>
    <w:rsid w:val="000D0310"/>
    <w:rsid w:val="000D4E5C"/>
    <w:rsid w:val="000D54B2"/>
    <w:rsid w:val="000D57D2"/>
    <w:rsid w:val="000D6607"/>
    <w:rsid w:val="000E0682"/>
    <w:rsid w:val="000F118F"/>
    <w:rsid w:val="000F1FDF"/>
    <w:rsid w:val="000F5157"/>
    <w:rsid w:val="000F591B"/>
    <w:rsid w:val="000F5D59"/>
    <w:rsid w:val="000F774D"/>
    <w:rsid w:val="00102070"/>
    <w:rsid w:val="0011274C"/>
    <w:rsid w:val="00113FB8"/>
    <w:rsid w:val="0013058D"/>
    <w:rsid w:val="00130F0F"/>
    <w:rsid w:val="00131FE2"/>
    <w:rsid w:val="001320DA"/>
    <w:rsid w:val="0013213B"/>
    <w:rsid w:val="001343EF"/>
    <w:rsid w:val="0013622C"/>
    <w:rsid w:val="001366DD"/>
    <w:rsid w:val="00142A8F"/>
    <w:rsid w:val="00144DA3"/>
    <w:rsid w:val="00151001"/>
    <w:rsid w:val="00153066"/>
    <w:rsid w:val="00160660"/>
    <w:rsid w:val="0016160B"/>
    <w:rsid w:val="00161FB5"/>
    <w:rsid w:val="00162DEA"/>
    <w:rsid w:val="001639B6"/>
    <w:rsid w:val="00163E37"/>
    <w:rsid w:val="0017143D"/>
    <w:rsid w:val="00174BA0"/>
    <w:rsid w:val="00181FAD"/>
    <w:rsid w:val="0018276F"/>
    <w:rsid w:val="00182D14"/>
    <w:rsid w:val="001833C6"/>
    <w:rsid w:val="001A6820"/>
    <w:rsid w:val="001B0E16"/>
    <w:rsid w:val="001B4241"/>
    <w:rsid w:val="001C122D"/>
    <w:rsid w:val="001C417A"/>
    <w:rsid w:val="001C4278"/>
    <w:rsid w:val="001C4497"/>
    <w:rsid w:val="001D5B43"/>
    <w:rsid w:val="001D7A20"/>
    <w:rsid w:val="001E40FE"/>
    <w:rsid w:val="002010E2"/>
    <w:rsid w:val="00201DBF"/>
    <w:rsid w:val="00210D22"/>
    <w:rsid w:val="002142BE"/>
    <w:rsid w:val="00222CDC"/>
    <w:rsid w:val="00226035"/>
    <w:rsid w:val="00227222"/>
    <w:rsid w:val="00227697"/>
    <w:rsid w:val="00234308"/>
    <w:rsid w:val="002441E6"/>
    <w:rsid w:val="00245D7B"/>
    <w:rsid w:val="00247486"/>
    <w:rsid w:val="00253617"/>
    <w:rsid w:val="00255F0A"/>
    <w:rsid w:val="002621AF"/>
    <w:rsid w:val="0026709A"/>
    <w:rsid w:val="00267779"/>
    <w:rsid w:val="002712F7"/>
    <w:rsid w:val="002734CA"/>
    <w:rsid w:val="00275580"/>
    <w:rsid w:val="002767BC"/>
    <w:rsid w:val="0029308A"/>
    <w:rsid w:val="0029364C"/>
    <w:rsid w:val="00294EA4"/>
    <w:rsid w:val="002A6573"/>
    <w:rsid w:val="002B035B"/>
    <w:rsid w:val="002B5DEF"/>
    <w:rsid w:val="002C4445"/>
    <w:rsid w:val="002C71E7"/>
    <w:rsid w:val="002D0BA5"/>
    <w:rsid w:val="002D1C55"/>
    <w:rsid w:val="002D28BF"/>
    <w:rsid w:val="002D7025"/>
    <w:rsid w:val="002D7518"/>
    <w:rsid w:val="002E254E"/>
    <w:rsid w:val="002F16B5"/>
    <w:rsid w:val="002F5C8B"/>
    <w:rsid w:val="002F6A45"/>
    <w:rsid w:val="00300811"/>
    <w:rsid w:val="00300EA6"/>
    <w:rsid w:val="00304A39"/>
    <w:rsid w:val="00307E13"/>
    <w:rsid w:val="0032447D"/>
    <w:rsid w:val="003361B4"/>
    <w:rsid w:val="003378FA"/>
    <w:rsid w:val="00341CB3"/>
    <w:rsid w:val="00342EE5"/>
    <w:rsid w:val="003438B5"/>
    <w:rsid w:val="0034781F"/>
    <w:rsid w:val="00356B4E"/>
    <w:rsid w:val="00367348"/>
    <w:rsid w:val="0037429D"/>
    <w:rsid w:val="0037726B"/>
    <w:rsid w:val="0038116A"/>
    <w:rsid w:val="00383023"/>
    <w:rsid w:val="00391D29"/>
    <w:rsid w:val="00392380"/>
    <w:rsid w:val="003948DF"/>
    <w:rsid w:val="003A4D59"/>
    <w:rsid w:val="003A4F17"/>
    <w:rsid w:val="003B25A9"/>
    <w:rsid w:val="003C6E1F"/>
    <w:rsid w:val="003D03DE"/>
    <w:rsid w:val="003D3299"/>
    <w:rsid w:val="003D6442"/>
    <w:rsid w:val="003D6589"/>
    <w:rsid w:val="003E0451"/>
    <w:rsid w:val="003E1879"/>
    <w:rsid w:val="003E5DFE"/>
    <w:rsid w:val="004017CC"/>
    <w:rsid w:val="004039B2"/>
    <w:rsid w:val="00403E6A"/>
    <w:rsid w:val="00405A30"/>
    <w:rsid w:val="00410B5D"/>
    <w:rsid w:val="00411440"/>
    <w:rsid w:val="004146F1"/>
    <w:rsid w:val="00414B99"/>
    <w:rsid w:val="004156DE"/>
    <w:rsid w:val="0041696A"/>
    <w:rsid w:val="00420433"/>
    <w:rsid w:val="00424B27"/>
    <w:rsid w:val="004347C0"/>
    <w:rsid w:val="00434F35"/>
    <w:rsid w:val="004358AC"/>
    <w:rsid w:val="00443BE9"/>
    <w:rsid w:val="00443F15"/>
    <w:rsid w:val="0044587E"/>
    <w:rsid w:val="004538FE"/>
    <w:rsid w:val="00460E7A"/>
    <w:rsid w:val="00467A1E"/>
    <w:rsid w:val="00471D6E"/>
    <w:rsid w:val="00475B4A"/>
    <w:rsid w:val="0048578A"/>
    <w:rsid w:val="0049149D"/>
    <w:rsid w:val="004947AC"/>
    <w:rsid w:val="004B062B"/>
    <w:rsid w:val="004B2969"/>
    <w:rsid w:val="004B74C2"/>
    <w:rsid w:val="004B7FE6"/>
    <w:rsid w:val="004C3BAE"/>
    <w:rsid w:val="004C3C99"/>
    <w:rsid w:val="004C70BE"/>
    <w:rsid w:val="004C7331"/>
    <w:rsid w:val="004D1707"/>
    <w:rsid w:val="004D1AD2"/>
    <w:rsid w:val="004D2F55"/>
    <w:rsid w:val="004E0DD1"/>
    <w:rsid w:val="004E19DA"/>
    <w:rsid w:val="004F34F4"/>
    <w:rsid w:val="004F36B6"/>
    <w:rsid w:val="004F5A3F"/>
    <w:rsid w:val="004F7607"/>
    <w:rsid w:val="00513910"/>
    <w:rsid w:val="005140C3"/>
    <w:rsid w:val="005144F1"/>
    <w:rsid w:val="00522598"/>
    <w:rsid w:val="00533B0D"/>
    <w:rsid w:val="00543A15"/>
    <w:rsid w:val="0054500E"/>
    <w:rsid w:val="00546933"/>
    <w:rsid w:val="0055356E"/>
    <w:rsid w:val="00560F93"/>
    <w:rsid w:val="00565B4F"/>
    <w:rsid w:val="0057241A"/>
    <w:rsid w:val="0057291A"/>
    <w:rsid w:val="005849FB"/>
    <w:rsid w:val="0059066B"/>
    <w:rsid w:val="00590B43"/>
    <w:rsid w:val="005A2117"/>
    <w:rsid w:val="005A27E4"/>
    <w:rsid w:val="005A329F"/>
    <w:rsid w:val="005B0F9B"/>
    <w:rsid w:val="005B3491"/>
    <w:rsid w:val="005C18C2"/>
    <w:rsid w:val="005C219C"/>
    <w:rsid w:val="005C5AE2"/>
    <w:rsid w:val="005C5B1F"/>
    <w:rsid w:val="005C686A"/>
    <w:rsid w:val="005D039B"/>
    <w:rsid w:val="005D2442"/>
    <w:rsid w:val="005D7BD3"/>
    <w:rsid w:val="005E13E3"/>
    <w:rsid w:val="005E6DB9"/>
    <w:rsid w:val="005F0FA0"/>
    <w:rsid w:val="005F2683"/>
    <w:rsid w:val="005F384B"/>
    <w:rsid w:val="00602ECC"/>
    <w:rsid w:val="00611CC1"/>
    <w:rsid w:val="0061246C"/>
    <w:rsid w:val="00615AAD"/>
    <w:rsid w:val="00616793"/>
    <w:rsid w:val="0063571B"/>
    <w:rsid w:val="0063775C"/>
    <w:rsid w:val="00640C9C"/>
    <w:rsid w:val="00644DA1"/>
    <w:rsid w:val="00653029"/>
    <w:rsid w:val="00660B53"/>
    <w:rsid w:val="006616EC"/>
    <w:rsid w:val="006639F5"/>
    <w:rsid w:val="006651EC"/>
    <w:rsid w:val="0068152E"/>
    <w:rsid w:val="00682A11"/>
    <w:rsid w:val="006860DF"/>
    <w:rsid w:val="006B0E04"/>
    <w:rsid w:val="006B21E6"/>
    <w:rsid w:val="006B2424"/>
    <w:rsid w:val="006B65C3"/>
    <w:rsid w:val="006C6609"/>
    <w:rsid w:val="006C6E1A"/>
    <w:rsid w:val="006D0D2F"/>
    <w:rsid w:val="006D11E7"/>
    <w:rsid w:val="006D6918"/>
    <w:rsid w:val="006E57E3"/>
    <w:rsid w:val="006F0003"/>
    <w:rsid w:val="006F0334"/>
    <w:rsid w:val="006F103D"/>
    <w:rsid w:val="006F1E08"/>
    <w:rsid w:val="006F21D5"/>
    <w:rsid w:val="006F4F67"/>
    <w:rsid w:val="00700464"/>
    <w:rsid w:val="007037ED"/>
    <w:rsid w:val="00704386"/>
    <w:rsid w:val="00710EB6"/>
    <w:rsid w:val="007110D4"/>
    <w:rsid w:val="00715252"/>
    <w:rsid w:val="007305C2"/>
    <w:rsid w:val="00730975"/>
    <w:rsid w:val="00741CE3"/>
    <w:rsid w:val="00741DBE"/>
    <w:rsid w:val="00744225"/>
    <w:rsid w:val="00745189"/>
    <w:rsid w:val="00761A6F"/>
    <w:rsid w:val="00765048"/>
    <w:rsid w:val="007655A8"/>
    <w:rsid w:val="00766D29"/>
    <w:rsid w:val="00770643"/>
    <w:rsid w:val="00780838"/>
    <w:rsid w:val="00780E7C"/>
    <w:rsid w:val="00782F13"/>
    <w:rsid w:val="0078464E"/>
    <w:rsid w:val="007855D9"/>
    <w:rsid w:val="007935DB"/>
    <w:rsid w:val="0079379F"/>
    <w:rsid w:val="007A1AA8"/>
    <w:rsid w:val="007A631C"/>
    <w:rsid w:val="007B1430"/>
    <w:rsid w:val="007B73AD"/>
    <w:rsid w:val="007D09D7"/>
    <w:rsid w:val="007D3C86"/>
    <w:rsid w:val="007D459A"/>
    <w:rsid w:val="007D4695"/>
    <w:rsid w:val="007D471B"/>
    <w:rsid w:val="007D74FC"/>
    <w:rsid w:val="007E3623"/>
    <w:rsid w:val="007E5DE4"/>
    <w:rsid w:val="007F09FF"/>
    <w:rsid w:val="007F2B70"/>
    <w:rsid w:val="00800442"/>
    <w:rsid w:val="008053CE"/>
    <w:rsid w:val="00806505"/>
    <w:rsid w:val="00817054"/>
    <w:rsid w:val="00822A48"/>
    <w:rsid w:val="00822BC5"/>
    <w:rsid w:val="00826A91"/>
    <w:rsid w:val="00831ECD"/>
    <w:rsid w:val="008344BF"/>
    <w:rsid w:val="00836B31"/>
    <w:rsid w:val="00843D70"/>
    <w:rsid w:val="008440C6"/>
    <w:rsid w:val="008460B8"/>
    <w:rsid w:val="00847206"/>
    <w:rsid w:val="0085007A"/>
    <w:rsid w:val="00851CAD"/>
    <w:rsid w:val="008556D3"/>
    <w:rsid w:val="00856C35"/>
    <w:rsid w:val="00860353"/>
    <w:rsid w:val="008610DF"/>
    <w:rsid w:val="008620D9"/>
    <w:rsid w:val="00873592"/>
    <w:rsid w:val="00875BC1"/>
    <w:rsid w:val="00877CE5"/>
    <w:rsid w:val="008800FE"/>
    <w:rsid w:val="008819AA"/>
    <w:rsid w:val="0088633F"/>
    <w:rsid w:val="00895560"/>
    <w:rsid w:val="00896F1F"/>
    <w:rsid w:val="008A0257"/>
    <w:rsid w:val="008A1BC7"/>
    <w:rsid w:val="008A51F4"/>
    <w:rsid w:val="008A6C2E"/>
    <w:rsid w:val="008B3DE8"/>
    <w:rsid w:val="008B5657"/>
    <w:rsid w:val="008C1597"/>
    <w:rsid w:val="008C6C2D"/>
    <w:rsid w:val="008E0FCE"/>
    <w:rsid w:val="008E4595"/>
    <w:rsid w:val="008E4C2A"/>
    <w:rsid w:val="008F16C4"/>
    <w:rsid w:val="008F4D3A"/>
    <w:rsid w:val="0091168D"/>
    <w:rsid w:val="00916AE3"/>
    <w:rsid w:val="00921FAE"/>
    <w:rsid w:val="0092332D"/>
    <w:rsid w:val="00926DF9"/>
    <w:rsid w:val="00930619"/>
    <w:rsid w:val="0093578E"/>
    <w:rsid w:val="00940DCF"/>
    <w:rsid w:val="00941346"/>
    <w:rsid w:val="009422F9"/>
    <w:rsid w:val="00944DF4"/>
    <w:rsid w:val="00946DDE"/>
    <w:rsid w:val="009502E7"/>
    <w:rsid w:val="00953612"/>
    <w:rsid w:val="0095551B"/>
    <w:rsid w:val="009621DA"/>
    <w:rsid w:val="00965209"/>
    <w:rsid w:val="00971CF6"/>
    <w:rsid w:val="00971DCF"/>
    <w:rsid w:val="009730EE"/>
    <w:rsid w:val="00973F75"/>
    <w:rsid w:val="0098600A"/>
    <w:rsid w:val="00987B3E"/>
    <w:rsid w:val="00987D12"/>
    <w:rsid w:val="00993AE4"/>
    <w:rsid w:val="009A079B"/>
    <w:rsid w:val="009B06D8"/>
    <w:rsid w:val="009B0FC0"/>
    <w:rsid w:val="009B1B3D"/>
    <w:rsid w:val="009B4257"/>
    <w:rsid w:val="009B43A9"/>
    <w:rsid w:val="009C56D1"/>
    <w:rsid w:val="009C641F"/>
    <w:rsid w:val="009D6C2C"/>
    <w:rsid w:val="009E1452"/>
    <w:rsid w:val="009E4AFA"/>
    <w:rsid w:val="009F5D1B"/>
    <w:rsid w:val="009F6CEA"/>
    <w:rsid w:val="009F7ECB"/>
    <w:rsid w:val="00A04E16"/>
    <w:rsid w:val="00A157FA"/>
    <w:rsid w:val="00A17530"/>
    <w:rsid w:val="00A24774"/>
    <w:rsid w:val="00A37359"/>
    <w:rsid w:val="00A4224E"/>
    <w:rsid w:val="00A51907"/>
    <w:rsid w:val="00A52E93"/>
    <w:rsid w:val="00A60286"/>
    <w:rsid w:val="00A605C0"/>
    <w:rsid w:val="00A647C9"/>
    <w:rsid w:val="00A665E0"/>
    <w:rsid w:val="00A7444B"/>
    <w:rsid w:val="00A77749"/>
    <w:rsid w:val="00A82137"/>
    <w:rsid w:val="00A8351C"/>
    <w:rsid w:val="00A92484"/>
    <w:rsid w:val="00A95776"/>
    <w:rsid w:val="00A957F9"/>
    <w:rsid w:val="00AA60B6"/>
    <w:rsid w:val="00AA6A3F"/>
    <w:rsid w:val="00AB1BE7"/>
    <w:rsid w:val="00AB3D99"/>
    <w:rsid w:val="00AB5796"/>
    <w:rsid w:val="00AC5B39"/>
    <w:rsid w:val="00AD4B17"/>
    <w:rsid w:val="00AE44CD"/>
    <w:rsid w:val="00AF15D4"/>
    <w:rsid w:val="00AF22D5"/>
    <w:rsid w:val="00AF3A46"/>
    <w:rsid w:val="00AF512C"/>
    <w:rsid w:val="00AF5543"/>
    <w:rsid w:val="00B044FD"/>
    <w:rsid w:val="00B11116"/>
    <w:rsid w:val="00B136F1"/>
    <w:rsid w:val="00B23786"/>
    <w:rsid w:val="00B2614A"/>
    <w:rsid w:val="00B341D7"/>
    <w:rsid w:val="00B35ACD"/>
    <w:rsid w:val="00B45FDE"/>
    <w:rsid w:val="00B4774C"/>
    <w:rsid w:val="00B53559"/>
    <w:rsid w:val="00B567D3"/>
    <w:rsid w:val="00B607D5"/>
    <w:rsid w:val="00B619C8"/>
    <w:rsid w:val="00B67060"/>
    <w:rsid w:val="00B67BF9"/>
    <w:rsid w:val="00B72B34"/>
    <w:rsid w:val="00B746E7"/>
    <w:rsid w:val="00B75574"/>
    <w:rsid w:val="00B77EC6"/>
    <w:rsid w:val="00B81214"/>
    <w:rsid w:val="00BB1B68"/>
    <w:rsid w:val="00BB3613"/>
    <w:rsid w:val="00BB4DC3"/>
    <w:rsid w:val="00BB53B6"/>
    <w:rsid w:val="00BB6712"/>
    <w:rsid w:val="00BB73F3"/>
    <w:rsid w:val="00BC1A41"/>
    <w:rsid w:val="00BC2A81"/>
    <w:rsid w:val="00BC3107"/>
    <w:rsid w:val="00BC454D"/>
    <w:rsid w:val="00BD4453"/>
    <w:rsid w:val="00BD6338"/>
    <w:rsid w:val="00BE0993"/>
    <w:rsid w:val="00BE23EE"/>
    <w:rsid w:val="00BF0C97"/>
    <w:rsid w:val="00BF222F"/>
    <w:rsid w:val="00BF4BC9"/>
    <w:rsid w:val="00C05BAD"/>
    <w:rsid w:val="00C0760C"/>
    <w:rsid w:val="00C122B8"/>
    <w:rsid w:val="00C13584"/>
    <w:rsid w:val="00C14664"/>
    <w:rsid w:val="00C16B92"/>
    <w:rsid w:val="00C17F3E"/>
    <w:rsid w:val="00C23873"/>
    <w:rsid w:val="00C2586A"/>
    <w:rsid w:val="00C25A1C"/>
    <w:rsid w:val="00C2645F"/>
    <w:rsid w:val="00C271E3"/>
    <w:rsid w:val="00C33BD4"/>
    <w:rsid w:val="00C41297"/>
    <w:rsid w:val="00C4422A"/>
    <w:rsid w:val="00C463C0"/>
    <w:rsid w:val="00C46655"/>
    <w:rsid w:val="00C50E70"/>
    <w:rsid w:val="00C54F6D"/>
    <w:rsid w:val="00C551E4"/>
    <w:rsid w:val="00C64A0F"/>
    <w:rsid w:val="00C7048A"/>
    <w:rsid w:val="00C71B32"/>
    <w:rsid w:val="00C74F73"/>
    <w:rsid w:val="00C75538"/>
    <w:rsid w:val="00C76582"/>
    <w:rsid w:val="00C821D9"/>
    <w:rsid w:val="00C822C1"/>
    <w:rsid w:val="00C8532B"/>
    <w:rsid w:val="00CA5478"/>
    <w:rsid w:val="00CB340A"/>
    <w:rsid w:val="00CD7EFF"/>
    <w:rsid w:val="00CE1344"/>
    <w:rsid w:val="00CE25E5"/>
    <w:rsid w:val="00CE308D"/>
    <w:rsid w:val="00CF0545"/>
    <w:rsid w:val="00CF293D"/>
    <w:rsid w:val="00D02E02"/>
    <w:rsid w:val="00D03A5E"/>
    <w:rsid w:val="00D20CEC"/>
    <w:rsid w:val="00D241A9"/>
    <w:rsid w:val="00D248DC"/>
    <w:rsid w:val="00D31B42"/>
    <w:rsid w:val="00D358EB"/>
    <w:rsid w:val="00D35EA8"/>
    <w:rsid w:val="00D375CE"/>
    <w:rsid w:val="00D41C44"/>
    <w:rsid w:val="00D46424"/>
    <w:rsid w:val="00D56F1B"/>
    <w:rsid w:val="00D61E9B"/>
    <w:rsid w:val="00D63B74"/>
    <w:rsid w:val="00D672AC"/>
    <w:rsid w:val="00D67893"/>
    <w:rsid w:val="00D75C3D"/>
    <w:rsid w:val="00D75FB6"/>
    <w:rsid w:val="00D765BF"/>
    <w:rsid w:val="00D76DC9"/>
    <w:rsid w:val="00D80784"/>
    <w:rsid w:val="00D8578F"/>
    <w:rsid w:val="00D908A9"/>
    <w:rsid w:val="00D91D61"/>
    <w:rsid w:val="00DA37FE"/>
    <w:rsid w:val="00DA7A3F"/>
    <w:rsid w:val="00DB26B5"/>
    <w:rsid w:val="00DB6745"/>
    <w:rsid w:val="00DB7F14"/>
    <w:rsid w:val="00DD395E"/>
    <w:rsid w:val="00DE3C89"/>
    <w:rsid w:val="00DE5626"/>
    <w:rsid w:val="00DE612A"/>
    <w:rsid w:val="00DF26AB"/>
    <w:rsid w:val="00DF5E35"/>
    <w:rsid w:val="00DF649E"/>
    <w:rsid w:val="00DF6BB9"/>
    <w:rsid w:val="00E003BD"/>
    <w:rsid w:val="00E00558"/>
    <w:rsid w:val="00E0104F"/>
    <w:rsid w:val="00E136A3"/>
    <w:rsid w:val="00E15958"/>
    <w:rsid w:val="00E3311F"/>
    <w:rsid w:val="00E331B5"/>
    <w:rsid w:val="00E3764C"/>
    <w:rsid w:val="00E47D36"/>
    <w:rsid w:val="00E54B73"/>
    <w:rsid w:val="00E55AF2"/>
    <w:rsid w:val="00E632E1"/>
    <w:rsid w:val="00E645E9"/>
    <w:rsid w:val="00E6489B"/>
    <w:rsid w:val="00E64AE3"/>
    <w:rsid w:val="00E673DE"/>
    <w:rsid w:val="00E71094"/>
    <w:rsid w:val="00E72CD3"/>
    <w:rsid w:val="00E762A5"/>
    <w:rsid w:val="00E87E46"/>
    <w:rsid w:val="00E90398"/>
    <w:rsid w:val="00EA28EA"/>
    <w:rsid w:val="00EA4713"/>
    <w:rsid w:val="00EA68AB"/>
    <w:rsid w:val="00EA788E"/>
    <w:rsid w:val="00EB11AB"/>
    <w:rsid w:val="00EB215A"/>
    <w:rsid w:val="00EB323F"/>
    <w:rsid w:val="00EC129A"/>
    <w:rsid w:val="00ED1F07"/>
    <w:rsid w:val="00EE1853"/>
    <w:rsid w:val="00EE5575"/>
    <w:rsid w:val="00EF2EFB"/>
    <w:rsid w:val="00EF6548"/>
    <w:rsid w:val="00F0614B"/>
    <w:rsid w:val="00F11948"/>
    <w:rsid w:val="00F16343"/>
    <w:rsid w:val="00F17FEA"/>
    <w:rsid w:val="00F20955"/>
    <w:rsid w:val="00F31164"/>
    <w:rsid w:val="00F31982"/>
    <w:rsid w:val="00F330B6"/>
    <w:rsid w:val="00F42F19"/>
    <w:rsid w:val="00F453DE"/>
    <w:rsid w:val="00F56312"/>
    <w:rsid w:val="00F678A4"/>
    <w:rsid w:val="00F70501"/>
    <w:rsid w:val="00F75169"/>
    <w:rsid w:val="00F852F7"/>
    <w:rsid w:val="00FA1C0B"/>
    <w:rsid w:val="00FA4D8F"/>
    <w:rsid w:val="00FA4D92"/>
    <w:rsid w:val="00FA703C"/>
    <w:rsid w:val="00FA7C32"/>
    <w:rsid w:val="00FB07AC"/>
    <w:rsid w:val="00FB19F2"/>
    <w:rsid w:val="00FB57E5"/>
    <w:rsid w:val="00FC4FCB"/>
    <w:rsid w:val="00FE5DF8"/>
    <w:rsid w:val="00FE6126"/>
    <w:rsid w:val="00FF1F02"/>
    <w:rsid w:val="00FF38E0"/>
    <w:rsid w:val="00FF460D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280C24"/>
  <w15:docId w15:val="{30F4A1D9-D8D8-42FB-9F1D-17778AF2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82D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1111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11116"/>
  </w:style>
  <w:style w:type="paragraph" w:styleId="Header">
    <w:name w:val="header"/>
    <w:basedOn w:val="Normal"/>
    <w:rsid w:val="00B11116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sid w:val="00C46655"/>
    <w:rPr>
      <w:b/>
      <w:bCs/>
    </w:rPr>
  </w:style>
  <w:style w:type="character" w:styleId="Hyperlink">
    <w:name w:val="Hyperlink"/>
    <w:basedOn w:val="DefaultParagraphFont"/>
    <w:rsid w:val="00163E37"/>
    <w:rPr>
      <w:color w:val="0000FF"/>
      <w:u w:val="single"/>
    </w:rPr>
  </w:style>
  <w:style w:type="paragraph" w:customStyle="1" w:styleId="Essaycovertext">
    <w:name w:val="Essay cover text"/>
    <w:basedOn w:val="Normal"/>
    <w:rsid w:val="00161FB5"/>
    <w:pPr>
      <w:spacing w:line="360" w:lineRule="auto"/>
    </w:pPr>
    <w:rPr>
      <w:rFonts w:ascii="Trebuchet MS" w:hAnsi="Trebuchet MS"/>
      <w:b/>
      <w:sz w:val="28"/>
    </w:rPr>
  </w:style>
  <w:style w:type="paragraph" w:customStyle="1" w:styleId="Essaytitle">
    <w:name w:val="Essay title"/>
    <w:basedOn w:val="Normal"/>
    <w:rsid w:val="007A1AA8"/>
    <w:pPr>
      <w:pageBreakBefore/>
      <w:spacing w:after="240" w:line="360" w:lineRule="auto"/>
    </w:pPr>
    <w:rPr>
      <w:rFonts w:ascii="Trebuchet MS" w:hAnsi="Trebuchet MS"/>
      <w:b/>
      <w:sz w:val="28"/>
    </w:rPr>
  </w:style>
  <w:style w:type="paragraph" w:customStyle="1" w:styleId="Essaysectionheadings">
    <w:name w:val="Essay section headings"/>
    <w:basedOn w:val="Normal"/>
    <w:rsid w:val="007A1AA8"/>
    <w:pPr>
      <w:spacing w:after="240" w:line="360" w:lineRule="auto"/>
    </w:pPr>
    <w:rPr>
      <w:rFonts w:ascii="Trebuchet MS" w:hAnsi="Trebuchet MS"/>
      <w:b/>
    </w:rPr>
  </w:style>
  <w:style w:type="paragraph" w:customStyle="1" w:styleId="Bibliographytext">
    <w:name w:val="Bibliography text"/>
    <w:basedOn w:val="Normal"/>
    <w:autoRedefine/>
    <w:rsid w:val="007A1AA8"/>
    <w:pPr>
      <w:numPr>
        <w:numId w:val="2"/>
      </w:numPr>
      <w:spacing w:after="240" w:line="360" w:lineRule="auto"/>
    </w:pPr>
    <w:rPr>
      <w:rFonts w:ascii="Trebuchet MS" w:hAnsi="Trebuchet MS"/>
    </w:rPr>
  </w:style>
  <w:style w:type="paragraph" w:customStyle="1" w:styleId="EssayBibliographytext">
    <w:name w:val="Essay Bibliography text"/>
    <w:basedOn w:val="Bibliographytext"/>
    <w:rsid w:val="007A1AA8"/>
  </w:style>
  <w:style w:type="paragraph" w:customStyle="1" w:styleId="Essayparagraphtext">
    <w:name w:val="Essay paragraph text"/>
    <w:basedOn w:val="Normal"/>
    <w:rsid w:val="007A1AA8"/>
    <w:pPr>
      <w:spacing w:after="240" w:line="360" w:lineRule="auto"/>
    </w:pPr>
    <w:rPr>
      <w:rFonts w:ascii="Trebuchet MS" w:hAnsi="Trebuchet MS"/>
    </w:rPr>
  </w:style>
  <w:style w:type="paragraph" w:customStyle="1" w:styleId="Essayindentedquotation">
    <w:name w:val="Essay indented quotation"/>
    <w:basedOn w:val="Normal"/>
    <w:rsid w:val="007A1AA8"/>
    <w:pPr>
      <w:spacing w:after="240" w:line="360" w:lineRule="auto"/>
      <w:ind w:left="720"/>
    </w:pPr>
    <w:rPr>
      <w:rFonts w:ascii="Trebuchet MS" w:hAnsi="Trebuchet MS"/>
    </w:rPr>
  </w:style>
  <w:style w:type="paragraph" w:customStyle="1" w:styleId="EssayContentsHeading">
    <w:name w:val="Essay Contents Heading"/>
    <w:basedOn w:val="Normal"/>
    <w:rsid w:val="00FA7C32"/>
    <w:pPr>
      <w:pageBreakBefore/>
      <w:spacing w:after="240" w:line="360" w:lineRule="auto"/>
      <w:jc w:val="center"/>
    </w:pPr>
    <w:rPr>
      <w:rFonts w:ascii="Trebuchet MS" w:hAnsi="Trebuchet MS"/>
      <w:b/>
    </w:rPr>
  </w:style>
  <w:style w:type="paragraph" w:customStyle="1" w:styleId="EssayContentsDescription">
    <w:name w:val="Essay Contents Description"/>
    <w:basedOn w:val="Normal"/>
    <w:rsid w:val="006D6918"/>
    <w:pPr>
      <w:spacing w:after="240" w:line="360" w:lineRule="auto"/>
      <w:ind w:left="720"/>
    </w:pPr>
    <w:rPr>
      <w:rFonts w:ascii="Trebuchet MS" w:hAnsi="Trebuchet MS"/>
      <w:i/>
    </w:rPr>
  </w:style>
  <w:style w:type="paragraph" w:customStyle="1" w:styleId="EssayContentsText">
    <w:name w:val="Essay Contents Text"/>
    <w:basedOn w:val="Normal"/>
    <w:rsid w:val="006D6918"/>
    <w:pPr>
      <w:numPr>
        <w:numId w:val="5"/>
      </w:numPr>
      <w:spacing w:after="240" w:line="360" w:lineRule="auto"/>
    </w:pPr>
    <w:rPr>
      <w:rFonts w:ascii="Trebuchet MS" w:hAnsi="Trebuchet MS"/>
    </w:rPr>
  </w:style>
  <w:style w:type="paragraph" w:styleId="CommentText">
    <w:name w:val="annotation text"/>
    <w:basedOn w:val="Normal"/>
    <w:link w:val="CommentTextChar"/>
    <w:rsid w:val="00836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36B31"/>
    <w:rPr>
      <w:lang w:val="en-GB" w:eastAsia="en-GB" w:bidi="ar-SA"/>
    </w:rPr>
  </w:style>
  <w:style w:type="character" w:styleId="CommentReference">
    <w:name w:val="annotation reference"/>
    <w:basedOn w:val="DefaultParagraphFont"/>
    <w:semiHidden/>
    <w:rsid w:val="00836B31"/>
    <w:rPr>
      <w:sz w:val="16"/>
      <w:szCs w:val="16"/>
    </w:rPr>
  </w:style>
  <w:style w:type="paragraph" w:styleId="BalloonText">
    <w:name w:val="Balloon Text"/>
    <w:basedOn w:val="Normal"/>
    <w:semiHidden/>
    <w:rsid w:val="00836B31"/>
    <w:rPr>
      <w:rFonts w:ascii="Tahoma" w:hAnsi="Tahoma" w:cs="Tahoma"/>
      <w:sz w:val="16"/>
      <w:szCs w:val="16"/>
    </w:rPr>
  </w:style>
  <w:style w:type="paragraph" w:customStyle="1" w:styleId="Essayillustrationtitle">
    <w:name w:val="Essay illustration title"/>
    <w:basedOn w:val="Normal"/>
    <w:rsid w:val="00836B31"/>
    <w:pPr>
      <w:spacing w:line="360" w:lineRule="auto"/>
      <w:jc w:val="center"/>
    </w:pPr>
    <w:rPr>
      <w:rFonts w:ascii="Trebuchet MS" w:hAnsi="Trebuchet MS"/>
      <w:b/>
      <w:bCs/>
    </w:rPr>
  </w:style>
  <w:style w:type="paragraph" w:customStyle="1" w:styleId="Essayillustrationintext">
    <w:name w:val="Essay illustration in text"/>
    <w:basedOn w:val="Essayparagraphtext"/>
    <w:rsid w:val="00836B31"/>
    <w:pPr>
      <w:spacing w:after="0"/>
      <w:jc w:val="center"/>
    </w:pPr>
  </w:style>
  <w:style w:type="paragraph" w:customStyle="1" w:styleId="Essayillustrationsource">
    <w:name w:val="Essay illustration source"/>
    <w:basedOn w:val="Normal"/>
    <w:rsid w:val="00836B31"/>
    <w:pPr>
      <w:spacing w:after="200" w:line="360" w:lineRule="auto"/>
      <w:jc w:val="right"/>
    </w:pPr>
    <w:rPr>
      <w:rFonts w:ascii="Trebuchet MS" w:hAnsi="Trebuchet MS"/>
      <w:bCs/>
    </w:rPr>
  </w:style>
  <w:style w:type="paragraph" w:customStyle="1" w:styleId="EssayAppendixcontentspage">
    <w:name w:val="Essay Appendix contents page"/>
    <w:basedOn w:val="EssayContentsText"/>
    <w:rsid w:val="00414B99"/>
    <w:pPr>
      <w:numPr>
        <w:ilvl w:val="1"/>
        <w:numId w:val="1"/>
      </w:numPr>
    </w:pPr>
  </w:style>
  <w:style w:type="paragraph" w:customStyle="1" w:styleId="EssayAppendixTitle">
    <w:name w:val="Essay Appendix Title"/>
    <w:basedOn w:val="Essaysectionheadings"/>
    <w:rsid w:val="00414B99"/>
    <w:pPr>
      <w:pageBreakBefore/>
    </w:pPr>
    <w:rPr>
      <w:sz w:val="28"/>
      <w:szCs w:val="28"/>
    </w:rPr>
  </w:style>
  <w:style w:type="table" w:styleId="TableGrid">
    <w:name w:val="Table Grid"/>
    <w:basedOn w:val="TableNormal"/>
    <w:rsid w:val="00414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sayTableColumnHeading">
    <w:name w:val="Essay Table Column Heading"/>
    <w:basedOn w:val="Normal"/>
    <w:rsid w:val="00E331B5"/>
    <w:pPr>
      <w:spacing w:before="120" w:after="120"/>
      <w:jc w:val="center"/>
    </w:pPr>
    <w:rPr>
      <w:rFonts w:ascii="Trebuchet MS" w:hAnsi="Trebuchet MS"/>
      <w:b/>
    </w:rPr>
  </w:style>
  <w:style w:type="paragraph" w:customStyle="1" w:styleId="EssayColumnText">
    <w:name w:val="Essay Column Text"/>
    <w:basedOn w:val="Essayparagraphtext"/>
    <w:rsid w:val="00E331B5"/>
    <w:pPr>
      <w:spacing w:before="120" w:after="12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22C"/>
    <w:rPr>
      <w:sz w:val="24"/>
      <w:szCs w:val="24"/>
    </w:rPr>
  </w:style>
  <w:style w:type="paragraph" w:styleId="DocumentMap">
    <w:name w:val="Document Map"/>
    <w:basedOn w:val="Normal"/>
    <w:link w:val="DocumentMapChar"/>
    <w:rsid w:val="00B72B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72B3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F3198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82D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444B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467A1E"/>
    <w:pPr>
      <w:spacing w:after="200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C89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B60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earn.solent.ac.uk/mod/page/view.php?id=204972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hakil\OneDrive%20-%20Solent%20University\QHO428\Report%20template%20COM4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 COM416</Template>
  <TotalTime>512</TotalTime>
  <Pages>11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Essay 1</vt:lpstr>
    </vt:vector>
  </TitlesOfParts>
  <Company>Southampton Solent University</Company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Essay 1</dc:title>
  <dc:creator>Mohammad Sarker</dc:creator>
  <cp:lastModifiedBy>Mohammad Sarker</cp:lastModifiedBy>
  <cp:revision>328</cp:revision>
  <dcterms:created xsi:type="dcterms:W3CDTF">2021-08-28T03:40:00Z</dcterms:created>
  <dcterms:modified xsi:type="dcterms:W3CDTF">2021-09-21T18:09:00Z</dcterms:modified>
</cp:coreProperties>
</file>